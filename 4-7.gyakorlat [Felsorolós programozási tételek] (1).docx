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E5D9" w14:textId="77777777" w:rsidR="00407DC0" w:rsidRDefault="00407DC0" w:rsidP="006461D3">
      <w:pPr>
        <w:rPr>
          <w:b/>
          <w:i/>
        </w:rPr>
      </w:pPr>
      <w:r>
        <w:rPr>
          <w:b/>
          <w:i/>
        </w:rPr>
        <w:t>Visszavezetés felsorolóra megfogalmazott programozási tételekre</w:t>
      </w:r>
    </w:p>
    <w:p w14:paraId="0779AE8C" w14:textId="77777777" w:rsidR="00407DC0" w:rsidRDefault="00407DC0" w:rsidP="006461D3">
      <w:pPr>
        <w:rPr>
          <w:b/>
          <w:i/>
        </w:rPr>
      </w:pPr>
    </w:p>
    <w:p w14:paraId="6229D5F2" w14:textId="77777777" w:rsidR="00BD1164" w:rsidRPr="00BA62E5" w:rsidRDefault="00BD1164" w:rsidP="00BA62E5">
      <w:pPr>
        <w:numPr>
          <w:ilvl w:val="0"/>
          <w:numId w:val="39"/>
        </w:numPr>
        <w:spacing w:before="20" w:after="20"/>
        <w:ind w:left="851" w:hanging="284"/>
        <w:rPr>
          <w:i/>
          <w:sz w:val="22"/>
          <w:szCs w:val="22"/>
        </w:rPr>
      </w:pPr>
      <w:r w:rsidRPr="00FE7C97">
        <w:rPr>
          <w:i/>
          <w:sz w:val="22"/>
          <w:szCs w:val="22"/>
        </w:rPr>
        <w:t>Felsorolós programozási tételek</w:t>
      </w:r>
    </w:p>
    <w:p w14:paraId="7A01A1BE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Témakör</w:t>
      </w:r>
      <w:r w:rsidRPr="00954A7F">
        <w:rPr>
          <w:sz w:val="22"/>
          <w:szCs w:val="22"/>
        </w:rPr>
        <w:t>: programozási tételek szekvenciális inputfájlra</w:t>
      </w:r>
    </w:p>
    <w:p w14:paraId="2BA6E764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Táblás gyakorlat</w:t>
      </w:r>
      <w:r w:rsidRPr="00954A7F">
        <w:rPr>
          <w:sz w:val="22"/>
          <w:szCs w:val="22"/>
        </w:rPr>
        <w:t xml:space="preserve">: </w:t>
      </w:r>
    </w:p>
    <w:p w14:paraId="3D07BA6D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Plusz-mínusz</w:t>
      </w:r>
      <w:r w:rsidRPr="00954A7F">
        <w:rPr>
          <w:sz w:val="22"/>
          <w:szCs w:val="22"/>
        </w:rPr>
        <w:t xml:space="preserve">: felsorolós programozási tételek </w:t>
      </w:r>
    </w:p>
    <w:p w14:paraId="6C87ABEE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Feladatok</w:t>
      </w:r>
      <w:r w:rsidRPr="00954A7F">
        <w:rPr>
          <w:sz w:val="22"/>
          <w:szCs w:val="22"/>
        </w:rPr>
        <w:t>:</w:t>
      </w:r>
    </w:p>
    <w:p w14:paraId="2BDBBC7A" w14:textId="77777777" w:rsidR="00BA62E5" w:rsidRPr="00954A7F" w:rsidRDefault="00BA62E5" w:rsidP="00BA62E5">
      <w:pPr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Igaz-e, hogy minden szám páros egy egész számok szekvenciális inputfájljában? </w:t>
      </w:r>
    </w:p>
    <w:p w14:paraId="27DA6745" w14:textId="77777777" w:rsidR="00BA62E5" w:rsidRDefault="00BA62E5" w:rsidP="00BA62E5">
      <w:pPr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Egy szekvenciális fájlban egy bank számlatulajdonosait tartjuk nyilván (azonosító, </w:t>
      </w:r>
      <w:r w:rsidR="00A65EB9">
        <w:rPr>
          <w:sz w:val="22"/>
          <w:szCs w:val="22"/>
        </w:rPr>
        <w:t>egyenle</w:t>
      </w:r>
      <w:r w:rsidRPr="00954A7F">
        <w:rPr>
          <w:sz w:val="22"/>
          <w:szCs w:val="22"/>
        </w:rPr>
        <w:t>g) párok formájában. Adjuk meg annak az azonosítóját, akinek nincs tartozása, de a legkisebb a számlaegyenlege!</w:t>
      </w:r>
    </w:p>
    <w:p w14:paraId="00B87878" w14:textId="77777777" w:rsidR="00A937B4" w:rsidRPr="00954A7F" w:rsidRDefault="00A937B4" w:rsidP="00BA62E5">
      <w:pPr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Válogassuk ki </w:t>
      </w:r>
      <w:r>
        <w:rPr>
          <w:sz w:val="22"/>
          <w:szCs w:val="22"/>
        </w:rPr>
        <w:t xml:space="preserve">egy szekvenciális inputfájlban tárolt kaktuszok (név, szín, őshaza, méret) közül a </w:t>
      </w:r>
      <w:r w:rsidRPr="00954A7F">
        <w:rPr>
          <w:sz w:val="22"/>
          <w:szCs w:val="22"/>
        </w:rPr>
        <w:t>piros virágú kaktuszok</w:t>
      </w:r>
      <w:r>
        <w:rPr>
          <w:sz w:val="22"/>
          <w:szCs w:val="22"/>
        </w:rPr>
        <w:t xml:space="preserve"> nevét. </w:t>
      </w:r>
    </w:p>
    <w:p w14:paraId="3FF24220" w14:textId="77777777" w:rsidR="00A937B4" w:rsidRDefault="00A937B4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Válogassuk ki </w:t>
      </w:r>
      <w:r>
        <w:rPr>
          <w:sz w:val="22"/>
          <w:szCs w:val="22"/>
        </w:rPr>
        <w:t xml:space="preserve">egy szekvenciális inputfájlban tárolt kaktuszok (név, szín, őshaza, méret) közül külön a </w:t>
      </w:r>
      <w:r w:rsidRPr="00954A7F">
        <w:rPr>
          <w:sz w:val="22"/>
          <w:szCs w:val="22"/>
        </w:rPr>
        <w:t>piros virágú kaktuszok</w:t>
      </w:r>
      <w:r>
        <w:rPr>
          <w:sz w:val="22"/>
          <w:szCs w:val="22"/>
        </w:rPr>
        <w:t>nak, és külön a mexikói kaktuszoknak a neveit.</w:t>
      </w:r>
    </w:p>
    <w:p w14:paraId="4BDF97BF" w14:textId="77777777" w:rsidR="00D67D0E" w:rsidRDefault="00BA62E5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Keressük meg a legnagyobb elemét egy mátrixnak! </w:t>
      </w:r>
    </w:p>
    <w:p w14:paraId="5BCD62AF" w14:textId="77777777" w:rsidR="00825D1A" w:rsidRPr="00954A7F" w:rsidRDefault="00825D1A" w:rsidP="00825D1A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>A mátrixnak a sakktábla fehér mezőnek megfelelő elemeit összegezzük!</w:t>
      </w:r>
    </w:p>
    <w:p w14:paraId="714FCDC8" w14:textId="77777777" w:rsidR="00D67D0E" w:rsidRDefault="00BA62E5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Keressünk meg spirális </w:t>
      </w:r>
      <w:r w:rsidR="00BF4C57">
        <w:rPr>
          <w:sz w:val="22"/>
          <w:szCs w:val="22"/>
        </w:rPr>
        <w:t>irányban</w:t>
      </w:r>
      <w:r w:rsidRPr="00954A7F">
        <w:rPr>
          <w:sz w:val="22"/>
          <w:szCs w:val="22"/>
        </w:rPr>
        <w:t xml:space="preserve"> az első negatív számot egy négyzetes mátrixban! </w:t>
      </w:r>
    </w:p>
    <w:p w14:paraId="1D965550" w14:textId="77777777" w:rsidR="00BA62E5" w:rsidRPr="00954A7F" w:rsidRDefault="00BA62E5" w:rsidP="00BA62E5">
      <w:pPr>
        <w:spacing w:before="20" w:after="20"/>
        <w:ind w:left="851" w:firstLine="283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Programtervezési kompetenciák</w:t>
      </w:r>
      <w:r w:rsidRPr="00954A7F">
        <w:rPr>
          <w:sz w:val="22"/>
          <w:szCs w:val="22"/>
        </w:rPr>
        <w:t xml:space="preserve">: </w:t>
      </w:r>
    </w:p>
    <w:p w14:paraId="2B53A805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rPr>
          <w:sz w:val="22"/>
          <w:szCs w:val="22"/>
        </w:rPr>
      </w:pPr>
      <w:r w:rsidRPr="00954A7F">
        <w:rPr>
          <w:sz w:val="22"/>
          <w:szCs w:val="22"/>
        </w:rPr>
        <w:t>visszavezetés felsorolós programozási tételekre és tesztadatok generálása</w:t>
      </w:r>
    </w:p>
    <w:p w14:paraId="43618602" w14:textId="77777777" w:rsidR="00BA62E5" w:rsidRPr="00825D1A" w:rsidRDefault="00BA62E5" w:rsidP="00BA62E5">
      <w:pPr>
        <w:numPr>
          <w:ilvl w:val="0"/>
          <w:numId w:val="43"/>
        </w:numPr>
        <w:spacing w:before="20" w:after="20"/>
        <w:rPr>
          <w:sz w:val="22"/>
          <w:szCs w:val="22"/>
          <w:u w:val="single"/>
        </w:rPr>
      </w:pPr>
      <w:r w:rsidRPr="00954A7F">
        <w:rPr>
          <w:sz w:val="22"/>
          <w:szCs w:val="22"/>
        </w:rPr>
        <w:t>szekvenciális inputfájl és felsorolása</w:t>
      </w:r>
    </w:p>
    <w:p w14:paraId="0F5ECB6D" w14:textId="77777777" w:rsidR="00825D1A" w:rsidRPr="00954A7F" w:rsidRDefault="00825D1A" w:rsidP="00BA62E5">
      <w:pPr>
        <w:numPr>
          <w:ilvl w:val="0"/>
          <w:numId w:val="43"/>
        </w:numPr>
        <w:spacing w:before="20" w:after="20"/>
        <w:rPr>
          <w:sz w:val="22"/>
          <w:szCs w:val="22"/>
          <w:u w:val="single"/>
        </w:rPr>
      </w:pPr>
      <w:r>
        <w:rPr>
          <w:sz w:val="22"/>
          <w:szCs w:val="22"/>
        </w:rPr>
        <w:t>mátrix elemeinek felsorolása</w:t>
      </w:r>
    </w:p>
    <w:p w14:paraId="42AEE020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Géptermi gyakorlat</w:t>
      </w:r>
      <w:r w:rsidRPr="00954A7F">
        <w:rPr>
          <w:sz w:val="22"/>
          <w:szCs w:val="22"/>
        </w:rPr>
        <w:t>:</w:t>
      </w:r>
    </w:p>
    <w:p w14:paraId="49D9090F" w14:textId="77777777" w:rsidR="00BA62E5" w:rsidRPr="00954A7F" w:rsidRDefault="00BA62E5" w:rsidP="00BA62E5">
      <w:pPr>
        <w:spacing w:before="20" w:after="20"/>
        <w:ind w:left="426" w:firstLine="708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</w:t>
      </w:r>
      <w:r w:rsidRPr="00954A7F">
        <w:rPr>
          <w:sz w:val="22"/>
          <w:szCs w:val="22"/>
        </w:rPr>
        <w:t xml:space="preserve">: Válogassuk ki </w:t>
      </w:r>
      <w:r w:rsidR="00B315E8">
        <w:rPr>
          <w:sz w:val="22"/>
          <w:szCs w:val="22"/>
        </w:rPr>
        <w:t>kül</w:t>
      </w:r>
      <w:r w:rsidR="00A937B4">
        <w:rPr>
          <w:sz w:val="22"/>
          <w:szCs w:val="22"/>
        </w:rPr>
        <w:t>ö</w:t>
      </w:r>
      <w:r w:rsidR="00B315E8">
        <w:rPr>
          <w:sz w:val="22"/>
          <w:szCs w:val="22"/>
        </w:rPr>
        <w:t xml:space="preserve">n a </w:t>
      </w:r>
      <w:r w:rsidRPr="00954A7F">
        <w:rPr>
          <w:sz w:val="22"/>
          <w:szCs w:val="22"/>
        </w:rPr>
        <w:t>piros virágú kaktuszokat</w:t>
      </w:r>
      <w:r w:rsidR="00A937B4">
        <w:rPr>
          <w:sz w:val="22"/>
          <w:szCs w:val="22"/>
        </w:rPr>
        <w:t>, és külön a mexikói kaktuszokat.</w:t>
      </w:r>
    </w:p>
    <w:p w14:paraId="263D71B2" w14:textId="77777777" w:rsidR="00BA62E5" w:rsidRPr="00954A7F" w:rsidRDefault="00BA62E5" w:rsidP="00BA62E5">
      <w:pPr>
        <w:spacing w:before="20" w:after="20"/>
        <w:ind w:left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Szorgalmi feladat</w:t>
      </w:r>
      <w:r w:rsidRPr="00954A7F">
        <w:rPr>
          <w:sz w:val="22"/>
          <w:szCs w:val="22"/>
        </w:rPr>
        <w:t xml:space="preserve">: </w:t>
      </w:r>
    </w:p>
    <w:p w14:paraId="1E3F8D10" w14:textId="77777777" w:rsidR="00B315E8" w:rsidRPr="00954A7F" w:rsidRDefault="00B315E8" w:rsidP="00B315E8">
      <w:pPr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Egy szekvenciális fájlban egy bank számlatulajdonosait tartjuk nyilván (azonosító, </w:t>
      </w:r>
      <w:r>
        <w:rPr>
          <w:sz w:val="22"/>
          <w:szCs w:val="22"/>
        </w:rPr>
        <w:t>egyenle</w:t>
      </w:r>
      <w:r w:rsidRPr="00954A7F">
        <w:rPr>
          <w:sz w:val="22"/>
          <w:szCs w:val="22"/>
        </w:rPr>
        <w:t>g) párok formájában. Adjuk meg annak az azonosítóját, akinek nincs tartozása, de a legkisebb a számlaegyenlege!</w:t>
      </w:r>
    </w:p>
    <w:p w14:paraId="071358A9" w14:textId="77777777" w:rsidR="00BA62E5" w:rsidRPr="00954A7F" w:rsidRDefault="00BA62E5" w:rsidP="00BA62E5">
      <w:pPr>
        <w:spacing w:before="20" w:after="20"/>
        <w:ind w:left="426" w:firstLine="708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Programnyelvi kompetenciák</w:t>
      </w:r>
      <w:r w:rsidRPr="00954A7F">
        <w:rPr>
          <w:sz w:val="22"/>
          <w:szCs w:val="22"/>
        </w:rPr>
        <w:t xml:space="preserve">: </w:t>
      </w:r>
    </w:p>
    <w:p w14:paraId="0C3D0791" w14:textId="77777777" w:rsidR="00BA62E5" w:rsidRPr="00954A7F" w:rsidRDefault="00BA62E5" w:rsidP="00BA62E5">
      <w:pPr>
        <w:numPr>
          <w:ilvl w:val="0"/>
          <w:numId w:val="44"/>
        </w:numPr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szöveges állomány olvasása &gt;&gt; operátorral </w:t>
      </w:r>
    </w:p>
    <w:p w14:paraId="1C57F3AF" w14:textId="77777777" w:rsidR="00BA62E5" w:rsidRPr="00954A7F" w:rsidRDefault="00BA62E5" w:rsidP="00BA62E5">
      <w:pPr>
        <w:numPr>
          <w:ilvl w:val="0"/>
          <w:numId w:val="44"/>
        </w:numPr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>automatikus teszt</w:t>
      </w:r>
    </w:p>
    <w:p w14:paraId="752C4847" w14:textId="77777777" w:rsidR="00BA62E5" w:rsidRDefault="00BA62E5" w:rsidP="00BD1164">
      <w:pPr>
        <w:spacing w:before="20" w:after="20"/>
        <w:ind w:left="1418"/>
        <w:rPr>
          <w:sz w:val="22"/>
          <w:szCs w:val="22"/>
        </w:rPr>
      </w:pPr>
    </w:p>
    <w:p w14:paraId="3EDDC57A" w14:textId="77777777" w:rsidR="00BA62E5" w:rsidRDefault="00BA62E5" w:rsidP="00BD1164">
      <w:pPr>
        <w:spacing w:before="20" w:after="20"/>
        <w:ind w:left="1418"/>
        <w:rPr>
          <w:sz w:val="22"/>
          <w:szCs w:val="22"/>
        </w:rPr>
      </w:pPr>
    </w:p>
    <w:p w14:paraId="5CEDB28F" w14:textId="77777777" w:rsidR="00BA62E5" w:rsidRDefault="00BA62E5" w:rsidP="00BD1164">
      <w:pPr>
        <w:spacing w:before="20" w:after="20"/>
        <w:ind w:left="1418"/>
        <w:rPr>
          <w:sz w:val="22"/>
          <w:szCs w:val="22"/>
        </w:rPr>
      </w:pPr>
    </w:p>
    <w:p w14:paraId="25E7FE9A" w14:textId="77777777" w:rsidR="007A0399" w:rsidRDefault="00BA62E5" w:rsidP="00BA62E5">
      <w:pPr>
        <w:tabs>
          <w:tab w:val="left" w:pos="1835"/>
        </w:tabs>
        <w:spacing w:before="20" w:after="20"/>
        <w:ind w:left="1418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01F2DF0" w14:textId="77777777" w:rsidR="00BA62E5" w:rsidRPr="00954A7F" w:rsidRDefault="00BA62E5" w:rsidP="00BA62E5">
      <w:pPr>
        <w:numPr>
          <w:ilvl w:val="0"/>
          <w:numId w:val="39"/>
        </w:numPr>
        <w:spacing w:before="20" w:after="20"/>
        <w:ind w:left="851" w:hanging="284"/>
        <w:rPr>
          <w:i/>
          <w:sz w:val="22"/>
          <w:szCs w:val="22"/>
        </w:rPr>
      </w:pPr>
      <w:r w:rsidRPr="00954A7F">
        <w:rPr>
          <w:i/>
          <w:sz w:val="22"/>
          <w:szCs w:val="22"/>
        </w:rPr>
        <w:br w:type="page"/>
      </w:r>
      <w:r w:rsidRPr="00954A7F">
        <w:rPr>
          <w:i/>
          <w:sz w:val="22"/>
          <w:szCs w:val="22"/>
        </w:rPr>
        <w:lastRenderedPageBreak/>
        <w:t>Módosított felsorolók</w:t>
      </w:r>
    </w:p>
    <w:p w14:paraId="573241C7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Témakör</w:t>
      </w:r>
      <w:r w:rsidRPr="00954A7F">
        <w:rPr>
          <w:sz w:val="22"/>
          <w:szCs w:val="22"/>
        </w:rPr>
        <w:t>: Programozási tételek szekvenciális inputfájl elemeinek módosított (korábban elkezdett, illetve feltétel fennállásáig tartó) felsorolásával</w:t>
      </w:r>
    </w:p>
    <w:p w14:paraId="3E125738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Táblás gyakorlat</w:t>
      </w:r>
      <w:r w:rsidRPr="00954A7F">
        <w:rPr>
          <w:sz w:val="22"/>
          <w:szCs w:val="22"/>
        </w:rPr>
        <w:t>:</w:t>
      </w:r>
      <w:r w:rsidR="007B3A24">
        <w:rPr>
          <w:sz w:val="22"/>
          <w:szCs w:val="22"/>
        </w:rPr>
        <w:t xml:space="preserve"> (Nem tölt ki egy teljes gyakorlatot: el lehet kezdeni a következő témát.)</w:t>
      </w:r>
    </w:p>
    <w:p w14:paraId="60A8D6B5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Plusz-mínusz</w:t>
      </w:r>
      <w:r w:rsidRPr="00954A7F">
        <w:rPr>
          <w:sz w:val="22"/>
          <w:szCs w:val="22"/>
        </w:rPr>
        <w:t xml:space="preserve">: felsorolós programozási tételek </w:t>
      </w:r>
    </w:p>
    <w:p w14:paraId="4841D603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Feladatok</w:t>
      </w:r>
      <w:r w:rsidRPr="00954A7F">
        <w:rPr>
          <w:sz w:val="22"/>
          <w:szCs w:val="22"/>
        </w:rPr>
        <w:t>:</w:t>
      </w:r>
    </w:p>
    <w:p w14:paraId="20BC1F63" w14:textId="77777777" w:rsidR="000873CE" w:rsidRPr="00237C9A" w:rsidRDefault="00DD0631" w:rsidP="000873CE">
      <w:pPr>
        <w:numPr>
          <w:ilvl w:val="0"/>
          <w:numId w:val="40"/>
        </w:numPr>
        <w:tabs>
          <w:tab w:val="clear" w:pos="720"/>
          <w:tab w:val="num" w:pos="1134"/>
        </w:tabs>
        <w:spacing w:before="60"/>
        <w:ind w:left="1418"/>
        <w:rPr>
          <w:sz w:val="22"/>
          <w:szCs w:val="22"/>
        </w:rPr>
      </w:pPr>
      <w:bookmarkStart w:id="0" w:name="_Hlk34158586"/>
      <w:r>
        <w:rPr>
          <w:sz w:val="22"/>
          <w:szCs w:val="22"/>
        </w:rPr>
        <w:t>Mennyi e</w:t>
      </w:r>
      <w:r w:rsidR="000873CE" w:rsidRPr="00237C9A">
        <w:rPr>
          <w:sz w:val="22"/>
          <w:szCs w:val="22"/>
        </w:rPr>
        <w:t xml:space="preserve">gy </w:t>
      </w:r>
      <w:r>
        <w:rPr>
          <w:sz w:val="22"/>
          <w:szCs w:val="22"/>
        </w:rPr>
        <w:t xml:space="preserve">egészeket tartalmazó </w:t>
      </w:r>
      <w:r w:rsidR="000873CE" w:rsidRPr="00237C9A">
        <w:rPr>
          <w:sz w:val="22"/>
          <w:szCs w:val="22"/>
        </w:rPr>
        <w:t>szekvenciális inputfájl elején álló pozitív számok között a párosak száma</w:t>
      </w:r>
      <w:bookmarkEnd w:id="0"/>
      <w:r>
        <w:rPr>
          <w:sz w:val="22"/>
          <w:szCs w:val="22"/>
        </w:rPr>
        <w:t>?</w:t>
      </w:r>
    </w:p>
    <w:p w14:paraId="6C0CDAD3" w14:textId="77777777" w:rsidR="000873CE" w:rsidRPr="00237C9A" w:rsidRDefault="000873CE" w:rsidP="000873CE">
      <w:pPr>
        <w:numPr>
          <w:ilvl w:val="0"/>
          <w:numId w:val="40"/>
        </w:numPr>
        <w:tabs>
          <w:tab w:val="clear" w:pos="720"/>
          <w:tab w:val="num" w:pos="1134"/>
        </w:tabs>
        <w:spacing w:before="60"/>
        <w:ind w:left="1418"/>
        <w:rPr>
          <w:sz w:val="22"/>
          <w:szCs w:val="22"/>
        </w:rPr>
      </w:pPr>
      <w:bookmarkStart w:id="1" w:name="_Hlk34158615"/>
      <w:r w:rsidRPr="00237C9A">
        <w:rPr>
          <w:sz w:val="22"/>
          <w:szCs w:val="22"/>
        </w:rPr>
        <w:t>Egy szekvenciális inputfájlban a banknál számlát nyitott ügyfelek e havi kivét/betét forgalmát (tranzakcióit) tároljuk. Minden tranzakciónál nyilvántartjuk az ügyfél azonosítóját, a tranzakció dátumát és az összegét, ami egy előjeles egész szám (negatív a kivét, pozitív a betét). A tranzakciók a szekvenciális fájlban ügyfél-azonosító szerint rendezetten helyezkednek el. Keressük meg az első ügyfél legnagyobb befizetésű tranzakcióját</w:t>
      </w:r>
      <w:bookmarkEnd w:id="1"/>
      <w:r w:rsidRPr="00237C9A">
        <w:rPr>
          <w:sz w:val="22"/>
          <w:szCs w:val="22"/>
        </w:rPr>
        <w:t>.</w:t>
      </w:r>
    </w:p>
    <w:p w14:paraId="4433C3E4" w14:textId="77777777" w:rsidR="00BA62E5" w:rsidRPr="00954A7F" w:rsidRDefault="00BA62E5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Egy szekvenciális inputfájlban tárolt napi hőmérsékleteknek </w:t>
      </w:r>
    </w:p>
    <w:p w14:paraId="10EEE9C2" w14:textId="77777777" w:rsidR="00BA62E5" w:rsidRPr="00954A7F" w:rsidRDefault="00BA62E5" w:rsidP="00BA62E5">
      <w:pPr>
        <w:pStyle w:val="Bekezds-folytats"/>
        <w:numPr>
          <w:ilvl w:val="1"/>
          <w:numId w:val="40"/>
        </w:numPr>
        <w:tabs>
          <w:tab w:val="clear" w:pos="1440"/>
          <w:tab w:val="num" w:pos="1701"/>
        </w:tabs>
        <w:spacing w:before="20" w:after="20"/>
        <w:ind w:left="1701" w:hanging="283"/>
        <w:rPr>
          <w:sz w:val="22"/>
          <w:szCs w:val="22"/>
        </w:rPr>
      </w:pPr>
      <w:r w:rsidRPr="00954A7F">
        <w:rPr>
          <w:sz w:val="22"/>
          <w:szCs w:val="22"/>
        </w:rPr>
        <w:t>mennyi az átlaga az első fagypont alatti értéket megelőző részben?</w:t>
      </w:r>
    </w:p>
    <w:p w14:paraId="388A687B" w14:textId="77777777" w:rsidR="00BA62E5" w:rsidRPr="00954A7F" w:rsidRDefault="00BA62E5" w:rsidP="00BA62E5">
      <w:pPr>
        <w:pStyle w:val="Bekezds-folytats"/>
        <w:numPr>
          <w:ilvl w:val="1"/>
          <w:numId w:val="40"/>
        </w:numPr>
        <w:tabs>
          <w:tab w:val="clear" w:pos="1440"/>
          <w:tab w:val="num" w:pos="1701"/>
        </w:tabs>
        <w:spacing w:before="20" w:after="20"/>
        <w:ind w:left="1701" w:hanging="283"/>
        <w:rPr>
          <w:sz w:val="22"/>
          <w:szCs w:val="22"/>
        </w:rPr>
      </w:pPr>
      <w:r w:rsidRPr="00954A7F">
        <w:rPr>
          <w:sz w:val="22"/>
          <w:szCs w:val="22"/>
        </w:rPr>
        <w:t>mennyi az első fagypont alatti napot követő napok átlaga az első fagypont alatti napot is figyelembe véve?</w:t>
      </w:r>
    </w:p>
    <w:p w14:paraId="30D70895" w14:textId="77777777" w:rsidR="00BA62E5" w:rsidRPr="00954A7F" w:rsidRDefault="00BA62E5" w:rsidP="00BA62E5">
      <w:pPr>
        <w:pStyle w:val="Bekezds-folytats"/>
        <w:numPr>
          <w:ilvl w:val="1"/>
          <w:numId w:val="40"/>
        </w:numPr>
        <w:tabs>
          <w:tab w:val="clear" w:pos="1440"/>
          <w:tab w:val="num" w:pos="1701"/>
        </w:tabs>
        <w:spacing w:before="20" w:after="20"/>
        <w:ind w:left="1701" w:hanging="283"/>
        <w:rPr>
          <w:sz w:val="22"/>
          <w:szCs w:val="22"/>
        </w:rPr>
      </w:pPr>
      <w:r w:rsidRPr="00954A7F">
        <w:rPr>
          <w:sz w:val="22"/>
          <w:szCs w:val="22"/>
        </w:rPr>
        <w:t>mennyi az átlaga az első fagypont alatti értéket megelőző és az azt követő napokra vetítve külön-külön?</w:t>
      </w:r>
    </w:p>
    <w:p w14:paraId="4471040F" w14:textId="77777777" w:rsidR="00BA62E5" w:rsidRDefault="00BA62E5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Egy szekvenciális inputfájlban a felszín egy vonalán adott távolságokként mért tengerszint feletti magasságértékeket tárolunk. Milyen magas a legmagasabban fekvő horpadás? </w:t>
      </w:r>
    </w:p>
    <w:p w14:paraId="3EB59BAD" w14:textId="77777777" w:rsidR="00BA62E5" w:rsidRPr="00954A7F" w:rsidRDefault="00BA62E5" w:rsidP="00BA62E5">
      <w:pPr>
        <w:spacing w:before="20" w:after="20"/>
        <w:ind w:left="851" w:firstLine="283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Programtervezési kompetenciák</w:t>
      </w:r>
      <w:r w:rsidRPr="00954A7F">
        <w:rPr>
          <w:sz w:val="22"/>
          <w:szCs w:val="22"/>
        </w:rPr>
        <w:t xml:space="preserve">: </w:t>
      </w:r>
    </w:p>
    <w:p w14:paraId="582208B9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rPr>
          <w:sz w:val="22"/>
          <w:szCs w:val="22"/>
          <w:u w:val="single"/>
        </w:rPr>
      </w:pPr>
      <w:r w:rsidRPr="00954A7F">
        <w:rPr>
          <w:sz w:val="22"/>
          <w:szCs w:val="22"/>
        </w:rPr>
        <w:t>szekvenciális inputfájl és felsorolása</w:t>
      </w:r>
      <w:r w:rsidRPr="00954A7F">
        <w:rPr>
          <w:sz w:val="22"/>
          <w:szCs w:val="22"/>
          <w:u w:val="single"/>
        </w:rPr>
        <w:t xml:space="preserve"> </w:t>
      </w:r>
    </w:p>
    <w:p w14:paraId="2CB588FC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specifikációs jelölések felsorolós programozási tételekre </w:t>
      </w:r>
    </w:p>
    <w:p w14:paraId="4B54F4FA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 xml:space="preserve">feltétel fennállásáig tartó felsorolás, korábban már megkezdett felsorolás fogalma és jelölése </w:t>
      </w:r>
    </w:p>
    <w:p w14:paraId="1546F4F6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Géptermi gyakorlat</w:t>
      </w:r>
      <w:r w:rsidRPr="00954A7F">
        <w:rPr>
          <w:sz w:val="22"/>
          <w:szCs w:val="22"/>
        </w:rPr>
        <w:t>:</w:t>
      </w:r>
    </w:p>
    <w:p w14:paraId="5E30488C" w14:textId="77777777" w:rsidR="00BA62E5" w:rsidRPr="00954A7F" w:rsidRDefault="00BA62E5" w:rsidP="00BA62E5">
      <w:pPr>
        <w:spacing w:before="20" w:after="20"/>
        <w:ind w:left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</w:t>
      </w:r>
      <w:r w:rsidRPr="00954A7F">
        <w:rPr>
          <w:sz w:val="22"/>
          <w:szCs w:val="22"/>
        </w:rPr>
        <w:t xml:space="preserve">: </w:t>
      </w:r>
    </w:p>
    <w:p w14:paraId="7D5C1220" w14:textId="77777777" w:rsidR="00BA62E5" w:rsidRPr="00954A7F" w:rsidRDefault="00BA62E5" w:rsidP="00BA62E5">
      <w:pPr>
        <w:spacing w:before="20" w:after="20"/>
        <w:ind w:left="1418"/>
        <w:rPr>
          <w:sz w:val="22"/>
          <w:szCs w:val="22"/>
        </w:rPr>
      </w:pPr>
      <w:r w:rsidRPr="00954A7F">
        <w:rPr>
          <w:sz w:val="22"/>
          <w:szCs w:val="22"/>
        </w:rPr>
        <w:t>Adott egy számítástechnikai üzlet aznapi forgalma: számlák sorozata, ahol egy számlán szerepel a vásárló neve, az általa vásárolt termékek neve és ára. Mennyi az aznapi bevétel?</w:t>
      </w:r>
    </w:p>
    <w:p w14:paraId="50304BB6" w14:textId="77777777" w:rsidR="00BA62E5" w:rsidRPr="00954A7F" w:rsidRDefault="00BA62E5" w:rsidP="00BA62E5">
      <w:pPr>
        <w:spacing w:before="20" w:after="20"/>
        <w:ind w:left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Szorgalmi feladat</w:t>
      </w:r>
      <w:r w:rsidRPr="00954A7F">
        <w:rPr>
          <w:sz w:val="22"/>
          <w:szCs w:val="22"/>
        </w:rPr>
        <w:t xml:space="preserve">: </w:t>
      </w:r>
    </w:p>
    <w:p w14:paraId="67D56925" w14:textId="77777777" w:rsidR="00BA62E5" w:rsidRPr="00954A7F" w:rsidRDefault="00BA62E5" w:rsidP="00BA62E5">
      <w:pPr>
        <w:spacing w:before="20" w:after="20"/>
        <w:ind w:left="1418"/>
        <w:rPr>
          <w:sz w:val="22"/>
          <w:szCs w:val="22"/>
        </w:rPr>
      </w:pPr>
      <w:r w:rsidRPr="00954A7F">
        <w:rPr>
          <w:sz w:val="22"/>
          <w:szCs w:val="22"/>
        </w:rPr>
        <w:t>Az órai feladat folytatása: van-e olyan számla, amelyen csupa legalább 20000 Ft-os terméket szerepel? A vásárló neve több tagból is állhat.</w:t>
      </w:r>
    </w:p>
    <w:p w14:paraId="012F9D17" w14:textId="77777777" w:rsidR="00BA62E5" w:rsidRPr="00954A7F" w:rsidRDefault="00BA62E5" w:rsidP="00BA62E5">
      <w:pPr>
        <w:spacing w:before="20" w:after="20"/>
        <w:ind w:left="426" w:firstLine="708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Programnyelvi kompetenciák</w:t>
      </w:r>
      <w:r w:rsidRPr="00954A7F">
        <w:rPr>
          <w:sz w:val="22"/>
          <w:szCs w:val="22"/>
        </w:rPr>
        <w:t xml:space="preserve">: </w:t>
      </w:r>
    </w:p>
    <w:p w14:paraId="1AAA3D5F" w14:textId="77777777" w:rsidR="00BA62E5" w:rsidRPr="00954A7F" w:rsidRDefault="00BA62E5" w:rsidP="00BA62E5">
      <w:pPr>
        <w:numPr>
          <w:ilvl w:val="0"/>
          <w:numId w:val="45"/>
        </w:numPr>
        <w:spacing w:before="20" w:after="20"/>
        <w:ind w:left="1418" w:hanging="284"/>
        <w:rPr>
          <w:i/>
          <w:sz w:val="22"/>
          <w:szCs w:val="22"/>
        </w:rPr>
      </w:pPr>
      <w:r w:rsidRPr="00954A7F">
        <w:rPr>
          <w:sz w:val="22"/>
          <w:szCs w:val="22"/>
        </w:rPr>
        <w:t>szöveges állomány soraiból kinyerhető &lt;típus&gt;-ú elemek olvasásához definiáljuk a read(istream &amp;f, &lt;típus&gt;&amp; d, Status &amp;st) függvény, és abban a getline() segítségével olvassuk be a következő sort, majd, ha van ilyen sor, akkor azt istringstream-be helyezve értelmezzük</w:t>
      </w:r>
      <w:r w:rsidR="000873CE">
        <w:rPr>
          <w:sz w:val="22"/>
          <w:szCs w:val="22"/>
        </w:rPr>
        <w:t>.</w:t>
      </w:r>
    </w:p>
    <w:p w14:paraId="100119F7" w14:textId="77777777" w:rsidR="00BA62E5" w:rsidRDefault="00BA62E5" w:rsidP="00BA62E5">
      <w:pPr>
        <w:tabs>
          <w:tab w:val="left" w:pos="1835"/>
        </w:tabs>
        <w:spacing w:before="20" w:after="20"/>
        <w:ind w:left="1418"/>
        <w:rPr>
          <w:sz w:val="22"/>
          <w:szCs w:val="22"/>
        </w:rPr>
      </w:pPr>
    </w:p>
    <w:p w14:paraId="154DDD68" w14:textId="77777777" w:rsidR="00BA62E5" w:rsidRPr="00954A7F" w:rsidRDefault="00BA62E5" w:rsidP="00BA62E5">
      <w:pPr>
        <w:numPr>
          <w:ilvl w:val="0"/>
          <w:numId w:val="39"/>
        </w:numPr>
        <w:spacing w:before="20" w:after="20"/>
        <w:ind w:left="851" w:hanging="284"/>
        <w:rPr>
          <w:i/>
          <w:sz w:val="22"/>
          <w:szCs w:val="22"/>
        </w:rPr>
      </w:pPr>
      <w:r>
        <w:rPr>
          <w:sz w:val="22"/>
          <w:szCs w:val="22"/>
        </w:rPr>
        <w:br w:type="page"/>
      </w:r>
      <w:r w:rsidRPr="00954A7F">
        <w:rPr>
          <w:i/>
          <w:sz w:val="22"/>
          <w:szCs w:val="22"/>
        </w:rPr>
        <w:lastRenderedPageBreak/>
        <w:t>Egyedi felsorolók</w:t>
      </w:r>
    </w:p>
    <w:p w14:paraId="6733913E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Témakör</w:t>
      </w:r>
      <w:r w:rsidRPr="00954A7F">
        <w:rPr>
          <w:sz w:val="22"/>
          <w:szCs w:val="22"/>
        </w:rPr>
        <w:t>: Csoportos felsorolók</w:t>
      </w:r>
    </w:p>
    <w:p w14:paraId="4057F165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Táblás gyakorlat</w:t>
      </w:r>
      <w:r w:rsidRPr="00954A7F">
        <w:rPr>
          <w:sz w:val="22"/>
          <w:szCs w:val="22"/>
        </w:rPr>
        <w:t>:</w:t>
      </w:r>
    </w:p>
    <w:p w14:paraId="08D48736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Plusz-mínusz</w:t>
      </w:r>
      <w:r w:rsidRPr="00954A7F">
        <w:rPr>
          <w:sz w:val="22"/>
          <w:szCs w:val="22"/>
        </w:rPr>
        <w:t xml:space="preserve">: felsorolós programozási tételek </w:t>
      </w:r>
    </w:p>
    <w:p w14:paraId="5C53DC16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Feladatok</w:t>
      </w:r>
      <w:r w:rsidRPr="00954A7F">
        <w:rPr>
          <w:sz w:val="22"/>
          <w:szCs w:val="22"/>
        </w:rPr>
        <w:t>:</w:t>
      </w:r>
    </w:p>
    <w:p w14:paraId="182F1E0C" w14:textId="77777777" w:rsidR="00BA62E5" w:rsidRPr="00954A7F" w:rsidRDefault="00BA62E5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>Gyűjtsük ki egy szekvenciális input fájlban rendezve tárolt egész számok közül</w:t>
      </w:r>
      <w:r w:rsidR="002E5D44">
        <w:rPr>
          <w:sz w:val="22"/>
          <w:szCs w:val="22"/>
        </w:rPr>
        <w:t xml:space="preserve"> azt</w:t>
      </w:r>
      <w:r w:rsidRPr="00954A7F">
        <w:rPr>
          <w:sz w:val="22"/>
          <w:szCs w:val="22"/>
        </w:rPr>
        <w:t>, hogy melyik számból hány darab található</w:t>
      </w:r>
      <w:r w:rsidR="003A342C">
        <w:rPr>
          <w:sz w:val="22"/>
          <w:szCs w:val="22"/>
        </w:rPr>
        <w:t>!</w:t>
      </w:r>
    </w:p>
    <w:p w14:paraId="62A074F8" w14:textId="77777777" w:rsidR="00BA62E5" w:rsidRPr="002E5D44" w:rsidRDefault="002E5D44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2E5D44">
        <w:rPr>
          <w:sz w:val="22"/>
          <w:szCs w:val="22"/>
        </w:rPr>
        <w:t>Egy szekvenciális inputfájlban egy banknál számlát nyitott ügyfelek e havi kivét/betét forgalmát (tranzakcióit) tároljuk. Egy tranzakció tartalmazza az ügyfél számlaszámát, a tranzakció dátumát, és az összegét (előjeles egész szám: negatív a kivét, pozitív a betét). A tranzakciók a szekvenciális fájlban számlaszám szerint rendezetten helyezkednek el. Gyűjtsük ki azon számlaszámokat, és az ahhoz tartozó tranzakcióknak az egyenlegét, ahol ez az egyenleg kisebb –100000 Ft-nál</w:t>
      </w:r>
      <w:r w:rsidR="00BA62E5" w:rsidRPr="002E5D44">
        <w:rPr>
          <w:sz w:val="22"/>
          <w:szCs w:val="22"/>
        </w:rPr>
        <w:t xml:space="preserve">! </w:t>
      </w:r>
    </w:p>
    <w:p w14:paraId="40B43A4A" w14:textId="77777777" w:rsidR="00BA62E5" w:rsidRPr="002E5D44" w:rsidRDefault="002E5D44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2E5D44">
        <w:rPr>
          <w:sz w:val="22"/>
          <w:szCs w:val="22"/>
        </w:rPr>
        <w:t xml:space="preserve">Számoljuk meg egy karakterekből álló szekvenciális inputfájlban a szavakat úgy, hogy a </w:t>
      </w:r>
      <w:r w:rsidRPr="002E5D44">
        <w:rPr>
          <w:i/>
          <w:sz w:val="22"/>
          <w:szCs w:val="22"/>
        </w:rPr>
        <w:t>12</w:t>
      </w:r>
      <w:r w:rsidRPr="002E5D44">
        <w:rPr>
          <w:sz w:val="22"/>
          <w:szCs w:val="22"/>
        </w:rPr>
        <w:t xml:space="preserve"> betűnél hosszabb szavakat duplán vesszük figyelembe! (Egy szót szóközök vagy a fájl vége határol.)</w:t>
      </w:r>
      <w:r w:rsidR="00BA62E5" w:rsidRPr="002E5D44">
        <w:rPr>
          <w:sz w:val="22"/>
          <w:szCs w:val="22"/>
        </w:rPr>
        <w:t xml:space="preserve"> </w:t>
      </w:r>
    </w:p>
    <w:p w14:paraId="5D2D0DCF" w14:textId="77777777" w:rsidR="00BA62E5" w:rsidRPr="00954A7F" w:rsidRDefault="00BA62E5" w:rsidP="00BA62E5">
      <w:pPr>
        <w:spacing w:before="20" w:after="20"/>
        <w:ind w:left="851" w:firstLine="283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Programtervezési kompetenciák</w:t>
      </w:r>
      <w:r w:rsidRPr="00954A7F">
        <w:rPr>
          <w:sz w:val="22"/>
          <w:szCs w:val="22"/>
        </w:rPr>
        <w:t xml:space="preserve">: </w:t>
      </w:r>
    </w:p>
    <w:p w14:paraId="2477B1BE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rPr>
          <w:sz w:val="22"/>
          <w:szCs w:val="22"/>
          <w:u w:val="single"/>
        </w:rPr>
      </w:pPr>
      <w:r w:rsidRPr="00954A7F">
        <w:rPr>
          <w:sz w:val="22"/>
          <w:szCs w:val="22"/>
        </w:rPr>
        <w:t>absztrakt felsoroló</w:t>
      </w:r>
    </w:p>
    <w:p w14:paraId="1EEA7CF3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rPr>
          <w:sz w:val="22"/>
          <w:szCs w:val="22"/>
          <w:u w:val="single"/>
        </w:rPr>
      </w:pPr>
      <w:r w:rsidRPr="00954A7F">
        <w:rPr>
          <w:sz w:val="22"/>
          <w:szCs w:val="22"/>
        </w:rPr>
        <w:t>felsoroló típus tervezése</w:t>
      </w:r>
      <w:r w:rsidRPr="00954A7F">
        <w:rPr>
          <w:sz w:val="22"/>
          <w:szCs w:val="22"/>
          <w:u w:val="single"/>
        </w:rPr>
        <w:t xml:space="preserve"> </w:t>
      </w:r>
    </w:p>
    <w:p w14:paraId="24C82F3A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Géptermi gyakorlat</w:t>
      </w:r>
      <w:r w:rsidRPr="00954A7F">
        <w:rPr>
          <w:sz w:val="22"/>
          <w:szCs w:val="22"/>
        </w:rPr>
        <w:t>:</w:t>
      </w:r>
    </w:p>
    <w:p w14:paraId="2EC87959" w14:textId="77777777" w:rsidR="00BA62E5" w:rsidRPr="00954A7F" w:rsidRDefault="00BA62E5" w:rsidP="00BA62E5">
      <w:pPr>
        <w:spacing w:before="20" w:after="20"/>
        <w:ind w:left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</w:t>
      </w:r>
      <w:r w:rsidRPr="00954A7F">
        <w:rPr>
          <w:sz w:val="22"/>
          <w:szCs w:val="22"/>
        </w:rPr>
        <w:t xml:space="preserve">: </w:t>
      </w:r>
    </w:p>
    <w:p w14:paraId="5BE4046D" w14:textId="77777777" w:rsidR="00BA62E5" w:rsidRPr="00954A7F" w:rsidRDefault="00BA62E5" w:rsidP="00BA62E5">
      <w:pPr>
        <w:spacing w:before="20" w:after="20"/>
        <w:ind w:left="1418" w:hanging="2"/>
        <w:rPr>
          <w:sz w:val="22"/>
          <w:szCs w:val="22"/>
        </w:rPr>
      </w:pPr>
      <w:r w:rsidRPr="00954A7F">
        <w:rPr>
          <w:sz w:val="22"/>
          <w:szCs w:val="22"/>
        </w:rPr>
        <w:t>Gyűjtsük ki egy szekvenciális input fájlban rendezve tárolt egész számok közül, hogy melyik számból hány darab található</w:t>
      </w:r>
      <w:r w:rsidR="002E5D44">
        <w:rPr>
          <w:sz w:val="22"/>
          <w:szCs w:val="22"/>
        </w:rPr>
        <w:t>!</w:t>
      </w:r>
    </w:p>
    <w:p w14:paraId="558AB32C" w14:textId="53BA7FAA" w:rsidR="00BA62E5" w:rsidRPr="00954A7F" w:rsidRDefault="005C39E6" w:rsidP="00BA62E5">
      <w:pPr>
        <w:pStyle w:val="Bekezds-folytats"/>
        <w:spacing w:before="20" w:after="20"/>
        <w:ind w:left="1134" w:hanging="2"/>
        <w:rPr>
          <w:sz w:val="22"/>
          <w:szCs w:val="22"/>
        </w:rPr>
      </w:pPr>
      <w:r>
        <w:rPr>
          <w:i/>
          <w:iCs/>
          <w:sz w:val="22"/>
          <w:szCs w:val="22"/>
        </w:rPr>
        <w:t>Házi</w:t>
      </w:r>
      <w:r w:rsidR="00BA62E5" w:rsidRPr="00954A7F">
        <w:rPr>
          <w:i/>
          <w:iCs/>
          <w:sz w:val="22"/>
          <w:szCs w:val="22"/>
        </w:rPr>
        <w:t xml:space="preserve"> feladat</w:t>
      </w:r>
      <w:r w:rsidR="00BA62E5" w:rsidRPr="00954A7F">
        <w:rPr>
          <w:sz w:val="22"/>
          <w:szCs w:val="22"/>
        </w:rPr>
        <w:t xml:space="preserve">: </w:t>
      </w:r>
    </w:p>
    <w:p w14:paraId="45087633" w14:textId="0B97221C" w:rsidR="00BA62E5" w:rsidRPr="00954A7F" w:rsidRDefault="00BA62E5" w:rsidP="00BA62E5">
      <w:pPr>
        <w:pStyle w:val="Bekezds-folytats"/>
        <w:spacing w:before="20" w:after="20"/>
        <w:ind w:left="1418" w:hanging="2"/>
        <w:rPr>
          <w:sz w:val="22"/>
          <w:szCs w:val="22"/>
        </w:rPr>
      </w:pPr>
      <w:r w:rsidRPr="00954A7F">
        <w:rPr>
          <w:sz w:val="22"/>
          <w:szCs w:val="22"/>
        </w:rPr>
        <w:t xml:space="preserve">Egy étteremben a pincérek által felvett rendeléseket egy szöveges állományban tartják nyilván az ételek neve, azon belül a rendelések időpontja szerint rendezett formában. Feltehetjük, hogy a fájl nem üres. </w:t>
      </w:r>
      <w:r w:rsidR="00DC3855">
        <w:rPr>
          <w:sz w:val="22"/>
          <w:szCs w:val="22"/>
        </w:rPr>
        <w:t>Egy rendelés</w:t>
      </w:r>
      <w:r w:rsidRPr="00954A7F">
        <w:rPr>
          <w:sz w:val="22"/>
          <w:szCs w:val="22"/>
        </w:rPr>
        <w:t xml:space="preserve"> a</w:t>
      </w:r>
      <w:r w:rsidR="00DC3855">
        <w:rPr>
          <w:sz w:val="22"/>
          <w:szCs w:val="22"/>
        </w:rPr>
        <w:t>z asztal sorszámából, a</w:t>
      </w:r>
      <w:r w:rsidRPr="00954A7F">
        <w:rPr>
          <w:sz w:val="22"/>
          <w:szCs w:val="22"/>
        </w:rPr>
        <w:t xml:space="preserve"> rendelt étel nev</w:t>
      </w:r>
      <w:r w:rsidR="00DC3855">
        <w:rPr>
          <w:sz w:val="22"/>
          <w:szCs w:val="22"/>
        </w:rPr>
        <w:t>éből</w:t>
      </w:r>
      <w:r w:rsidRPr="00954A7F">
        <w:rPr>
          <w:sz w:val="22"/>
          <w:szCs w:val="22"/>
        </w:rPr>
        <w:t xml:space="preserve"> (sztring), a rendelés időpontj</w:t>
      </w:r>
      <w:r w:rsidR="00DC3855">
        <w:rPr>
          <w:sz w:val="22"/>
          <w:szCs w:val="22"/>
        </w:rPr>
        <w:t>ából</w:t>
      </w:r>
      <w:r w:rsidRPr="00954A7F">
        <w:rPr>
          <w:sz w:val="22"/>
          <w:szCs w:val="22"/>
        </w:rPr>
        <w:t xml:space="preserve"> (sztring), rendelt adagok szám</w:t>
      </w:r>
      <w:r w:rsidR="00DC3855">
        <w:rPr>
          <w:sz w:val="22"/>
          <w:szCs w:val="22"/>
        </w:rPr>
        <w:t>ából</w:t>
      </w:r>
      <w:r w:rsidRPr="00954A7F">
        <w:rPr>
          <w:sz w:val="22"/>
          <w:szCs w:val="22"/>
        </w:rPr>
        <w:t xml:space="preserve"> (természetes szám), egy adag ár</w:t>
      </w:r>
      <w:r w:rsidR="00DC3855">
        <w:rPr>
          <w:sz w:val="22"/>
          <w:szCs w:val="22"/>
        </w:rPr>
        <w:t>ából</w:t>
      </w:r>
      <w:r w:rsidRPr="00954A7F">
        <w:rPr>
          <w:sz w:val="22"/>
          <w:szCs w:val="22"/>
        </w:rPr>
        <w:t xml:space="preserve"> (természetes szám)</w:t>
      </w:r>
      <w:r w:rsidR="00DC3855">
        <w:rPr>
          <w:sz w:val="22"/>
          <w:szCs w:val="22"/>
        </w:rPr>
        <w:t xml:space="preserve"> áll</w:t>
      </w:r>
      <w:r w:rsidRPr="00954A7F">
        <w:rPr>
          <w:sz w:val="22"/>
          <w:szCs w:val="22"/>
        </w:rPr>
        <w:t xml:space="preserve">. Melyik étel hozta az étteremnek a legtöbb bevételt (összesített darab*egységár)? </w:t>
      </w:r>
    </w:p>
    <w:p w14:paraId="70AB6CD9" w14:textId="77777777" w:rsidR="00BA62E5" w:rsidRPr="00954A7F" w:rsidRDefault="00BA62E5" w:rsidP="00BA62E5">
      <w:pPr>
        <w:spacing w:before="20" w:after="20"/>
        <w:ind w:left="720" w:firstLine="41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Programnyelvi kompetenciák</w:t>
      </w:r>
      <w:r w:rsidRPr="00954A7F">
        <w:rPr>
          <w:sz w:val="22"/>
          <w:szCs w:val="22"/>
        </w:rPr>
        <w:t xml:space="preserve">: </w:t>
      </w:r>
    </w:p>
    <w:p w14:paraId="7B7BB75E" w14:textId="77777777" w:rsidR="00BA62E5" w:rsidRPr="00954A7F" w:rsidRDefault="00BA62E5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>Felsoroló osztály elkészítése külön fordítási egységben</w:t>
      </w:r>
    </w:p>
    <w:p w14:paraId="543678C6" w14:textId="77777777" w:rsidR="00BA62E5" w:rsidRPr="00954A7F" w:rsidRDefault="00BA62E5" w:rsidP="00BA62E5">
      <w:pPr>
        <w:numPr>
          <w:ilvl w:val="0"/>
          <w:numId w:val="39"/>
        </w:numPr>
        <w:spacing w:before="20" w:after="20"/>
        <w:ind w:left="851" w:hanging="284"/>
        <w:rPr>
          <w:i/>
          <w:sz w:val="22"/>
          <w:szCs w:val="22"/>
        </w:rPr>
      </w:pPr>
      <w:r w:rsidRPr="00954A7F">
        <w:rPr>
          <w:i/>
          <w:sz w:val="22"/>
          <w:szCs w:val="22"/>
        </w:rPr>
        <w:br w:type="page"/>
      </w:r>
      <w:r w:rsidRPr="00954A7F">
        <w:rPr>
          <w:i/>
          <w:sz w:val="22"/>
          <w:szCs w:val="22"/>
        </w:rPr>
        <w:lastRenderedPageBreak/>
        <w:t>Egyedi felsorolók</w:t>
      </w:r>
    </w:p>
    <w:p w14:paraId="48C425DC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Témakör</w:t>
      </w:r>
      <w:r w:rsidRPr="00954A7F">
        <w:rPr>
          <w:sz w:val="22"/>
          <w:szCs w:val="22"/>
        </w:rPr>
        <w:t>: Csoportos felsorolók</w:t>
      </w:r>
    </w:p>
    <w:p w14:paraId="27ED5246" w14:textId="77777777" w:rsidR="00BA62E5" w:rsidRPr="00954A7F" w:rsidRDefault="00BA62E5" w:rsidP="00BA62E5">
      <w:pPr>
        <w:spacing w:before="20" w:after="20"/>
        <w:ind w:left="851"/>
        <w:rPr>
          <w:sz w:val="22"/>
          <w:szCs w:val="22"/>
        </w:rPr>
      </w:pPr>
      <w:r w:rsidRPr="00954A7F">
        <w:rPr>
          <w:sz w:val="22"/>
          <w:szCs w:val="22"/>
          <w:u w:val="single"/>
        </w:rPr>
        <w:t>Táblás gyakorlat</w:t>
      </w:r>
      <w:r w:rsidRPr="00954A7F">
        <w:rPr>
          <w:sz w:val="22"/>
          <w:szCs w:val="22"/>
        </w:rPr>
        <w:t>:</w:t>
      </w:r>
    </w:p>
    <w:p w14:paraId="567A09BD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Plusz-mínusz</w:t>
      </w:r>
      <w:r w:rsidRPr="00954A7F">
        <w:rPr>
          <w:sz w:val="22"/>
          <w:szCs w:val="22"/>
        </w:rPr>
        <w:t xml:space="preserve">: felsorolós programozási tételek </w:t>
      </w:r>
    </w:p>
    <w:p w14:paraId="22D48E59" w14:textId="77777777" w:rsidR="00BA62E5" w:rsidRPr="00954A7F" w:rsidRDefault="00BA62E5" w:rsidP="00BA62E5">
      <w:pPr>
        <w:spacing w:before="20" w:after="20"/>
        <w:ind w:firstLine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Feladatok</w:t>
      </w:r>
      <w:r w:rsidRPr="00954A7F">
        <w:rPr>
          <w:sz w:val="22"/>
          <w:szCs w:val="22"/>
        </w:rPr>
        <w:t>:</w:t>
      </w:r>
    </w:p>
    <w:p w14:paraId="4F65BB61" w14:textId="77777777" w:rsidR="00B939C1" w:rsidRPr="002E5D44" w:rsidRDefault="002E5D44" w:rsidP="00B939C1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bookmarkStart w:id="2" w:name="_Hlk34311448"/>
      <w:r w:rsidRPr="002E5D44">
        <w:rPr>
          <w:sz w:val="22"/>
          <w:szCs w:val="22"/>
        </w:rPr>
        <w:t>Másoljuk át karakterenként egy szekvenciális inputfájl szövegét egy szekvenciális outputfájlba úgy, hogy a szavak között csak egyetlen szóközt tartunk meg!</w:t>
      </w:r>
      <w:r w:rsidR="00B939C1" w:rsidRPr="002E5D44">
        <w:rPr>
          <w:sz w:val="22"/>
          <w:szCs w:val="22"/>
        </w:rPr>
        <w:t xml:space="preserve"> </w:t>
      </w:r>
    </w:p>
    <w:p w14:paraId="0CD26A48" w14:textId="01DB930E" w:rsidR="000749FC" w:rsidRPr="00012B45" w:rsidRDefault="00B02D56" w:rsidP="000749FC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012B45">
        <w:rPr>
          <w:sz w:val="22"/>
          <w:szCs w:val="22"/>
        </w:rPr>
        <w:t xml:space="preserve">Egy szekvenciális inputfájlban a vadászok eredményeit (vadász neve, vadászat dátuma, zsákmány fajtája, zsákmány súlya) </w:t>
      </w:r>
      <w:r w:rsidR="00012B45" w:rsidRPr="00012B45">
        <w:rPr>
          <w:sz w:val="22"/>
          <w:szCs w:val="22"/>
        </w:rPr>
        <w:t>tároljuk</w:t>
      </w:r>
      <w:r w:rsidR="00130D61">
        <w:rPr>
          <w:sz w:val="22"/>
          <w:szCs w:val="22"/>
        </w:rPr>
        <w:t xml:space="preserve"> a</w:t>
      </w:r>
      <w:r w:rsidR="00012B45" w:rsidRPr="00012B45">
        <w:rPr>
          <w:sz w:val="22"/>
          <w:szCs w:val="22"/>
        </w:rPr>
        <w:t xml:space="preserve"> </w:t>
      </w:r>
      <w:r w:rsidRPr="00012B45">
        <w:rPr>
          <w:sz w:val="22"/>
          <w:szCs w:val="22"/>
        </w:rPr>
        <w:t xml:space="preserve">vadászok neve, azon belül </w:t>
      </w:r>
      <w:r w:rsidR="00652EEE">
        <w:rPr>
          <w:sz w:val="22"/>
          <w:szCs w:val="22"/>
        </w:rPr>
        <w:t xml:space="preserve">a </w:t>
      </w:r>
      <w:r w:rsidRPr="00012B45">
        <w:rPr>
          <w:sz w:val="22"/>
          <w:szCs w:val="22"/>
        </w:rPr>
        <w:t>vadászat dátuma szerint rendezetten</w:t>
      </w:r>
      <w:r w:rsidR="000749FC" w:rsidRPr="00012B45">
        <w:rPr>
          <w:sz w:val="22"/>
          <w:szCs w:val="22"/>
        </w:rPr>
        <w:t xml:space="preserve">. </w:t>
      </w:r>
    </w:p>
    <w:p w14:paraId="7F441129" w14:textId="77777777" w:rsidR="000749FC" w:rsidRPr="00C431DD" w:rsidRDefault="000749FC" w:rsidP="000749FC">
      <w:pPr>
        <w:pStyle w:val="Bekezds-folytats"/>
        <w:numPr>
          <w:ilvl w:val="1"/>
          <w:numId w:val="40"/>
        </w:numPr>
        <w:tabs>
          <w:tab w:val="clear" w:pos="1440"/>
          <w:tab w:val="num" w:pos="1701"/>
        </w:tabs>
        <w:spacing w:before="20" w:after="20"/>
        <w:ind w:left="1418" w:firstLine="0"/>
        <w:rPr>
          <w:sz w:val="22"/>
          <w:szCs w:val="22"/>
        </w:rPr>
      </w:pPr>
      <w:r w:rsidRPr="00C431DD">
        <w:rPr>
          <w:sz w:val="22"/>
          <w:szCs w:val="22"/>
        </w:rPr>
        <w:t>Igaz-e, hogy minden vadász valamelyik vadászatán lőtt medvét?</w:t>
      </w:r>
    </w:p>
    <w:p w14:paraId="71535D42" w14:textId="77777777" w:rsidR="000749FC" w:rsidRDefault="000749FC" w:rsidP="000749FC">
      <w:pPr>
        <w:pStyle w:val="Bekezds-folytats"/>
        <w:numPr>
          <w:ilvl w:val="1"/>
          <w:numId w:val="40"/>
        </w:numPr>
        <w:tabs>
          <w:tab w:val="clear" w:pos="1440"/>
          <w:tab w:val="num" w:pos="1701"/>
        </w:tabs>
        <w:spacing w:before="20" w:after="20"/>
        <w:ind w:left="1418" w:firstLine="0"/>
        <w:rPr>
          <w:sz w:val="22"/>
          <w:szCs w:val="22"/>
        </w:rPr>
      </w:pPr>
      <w:r w:rsidRPr="00954A7F">
        <w:rPr>
          <w:sz w:val="22"/>
          <w:szCs w:val="22"/>
        </w:rPr>
        <w:t>Hány olyan vadász volt, aki minden vadászatán lőtt nyulat és a zsákmánya</w:t>
      </w:r>
      <w:r w:rsidR="00B02D56">
        <w:rPr>
          <w:sz w:val="22"/>
          <w:szCs w:val="22"/>
        </w:rPr>
        <w:t>inak összsúlya</w:t>
      </w:r>
      <w:r w:rsidRPr="00954A7F">
        <w:rPr>
          <w:sz w:val="22"/>
          <w:szCs w:val="22"/>
        </w:rPr>
        <w:t xml:space="preserve"> meghaladta a 250 kilogrammot.</w:t>
      </w:r>
    </w:p>
    <w:p w14:paraId="262DA77C" w14:textId="77777777" w:rsidR="000749FC" w:rsidRPr="000749FC" w:rsidRDefault="000749FC" w:rsidP="000749FC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>
        <w:rPr>
          <w:sz w:val="22"/>
          <w:szCs w:val="22"/>
        </w:rPr>
        <w:t>További feladatok a feladatsorban</w:t>
      </w:r>
      <w:bookmarkStart w:id="3" w:name="_Hlk34313547"/>
      <w:bookmarkEnd w:id="2"/>
    </w:p>
    <w:bookmarkEnd w:id="3"/>
    <w:p w14:paraId="407F1949" w14:textId="77777777" w:rsidR="00BA62E5" w:rsidRPr="00954A7F" w:rsidRDefault="00BA62E5" w:rsidP="00BA62E5">
      <w:pPr>
        <w:spacing w:before="20" w:after="20"/>
        <w:ind w:left="851" w:firstLine="283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Programtervezési kompetenciák</w:t>
      </w:r>
      <w:r w:rsidRPr="00954A7F">
        <w:rPr>
          <w:sz w:val="22"/>
          <w:szCs w:val="22"/>
        </w:rPr>
        <w:t xml:space="preserve">: </w:t>
      </w:r>
    </w:p>
    <w:p w14:paraId="66F9EC2B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rPr>
          <w:sz w:val="22"/>
          <w:szCs w:val="22"/>
          <w:u w:val="single"/>
        </w:rPr>
      </w:pPr>
      <w:r w:rsidRPr="00954A7F">
        <w:rPr>
          <w:sz w:val="22"/>
          <w:szCs w:val="22"/>
        </w:rPr>
        <w:t>absztrakt felsoroló</w:t>
      </w:r>
    </w:p>
    <w:p w14:paraId="1CE627FB" w14:textId="77777777" w:rsidR="00BA62E5" w:rsidRPr="00954A7F" w:rsidRDefault="00BA62E5" w:rsidP="00BA62E5">
      <w:pPr>
        <w:numPr>
          <w:ilvl w:val="0"/>
          <w:numId w:val="43"/>
        </w:numPr>
        <w:spacing w:before="20" w:after="20"/>
        <w:rPr>
          <w:sz w:val="22"/>
          <w:szCs w:val="22"/>
          <w:u w:val="single"/>
        </w:rPr>
      </w:pPr>
      <w:r w:rsidRPr="00954A7F">
        <w:rPr>
          <w:sz w:val="22"/>
          <w:szCs w:val="22"/>
        </w:rPr>
        <w:t>felsoroló típus tervezése</w:t>
      </w:r>
      <w:r w:rsidRPr="00954A7F">
        <w:rPr>
          <w:sz w:val="22"/>
          <w:szCs w:val="22"/>
          <w:u w:val="single"/>
        </w:rPr>
        <w:t xml:space="preserve"> </w:t>
      </w:r>
    </w:p>
    <w:p w14:paraId="44989369" w14:textId="77777777" w:rsidR="00BA62E5" w:rsidRPr="00954A7F" w:rsidRDefault="00BA62E5" w:rsidP="00BA62E5">
      <w:pPr>
        <w:spacing w:before="20" w:after="20"/>
        <w:ind w:left="851"/>
        <w:rPr>
          <w:b/>
          <w:color w:val="FF0000"/>
          <w:sz w:val="22"/>
          <w:szCs w:val="22"/>
        </w:rPr>
      </w:pPr>
      <w:r w:rsidRPr="00954A7F">
        <w:rPr>
          <w:sz w:val="22"/>
          <w:szCs w:val="22"/>
          <w:u w:val="single"/>
        </w:rPr>
        <w:t>Géptermi gyakorlat</w:t>
      </w:r>
      <w:r w:rsidRPr="00954A7F">
        <w:rPr>
          <w:sz w:val="22"/>
          <w:szCs w:val="22"/>
        </w:rPr>
        <w:t>:</w:t>
      </w:r>
    </w:p>
    <w:p w14:paraId="2C5C0B12" w14:textId="77777777" w:rsidR="00BA62E5" w:rsidRPr="00954A7F" w:rsidRDefault="00BA62E5" w:rsidP="00BA62E5">
      <w:pPr>
        <w:spacing w:before="20" w:after="20"/>
        <w:ind w:left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Feladat</w:t>
      </w:r>
      <w:r w:rsidRPr="00954A7F">
        <w:rPr>
          <w:sz w:val="22"/>
          <w:szCs w:val="22"/>
        </w:rPr>
        <w:t xml:space="preserve">: </w:t>
      </w:r>
    </w:p>
    <w:p w14:paraId="622188E7" w14:textId="77777777" w:rsidR="00BA62E5" w:rsidRPr="00954A7F" w:rsidRDefault="00BA62E5" w:rsidP="00BA62E5">
      <w:pPr>
        <w:spacing w:before="20" w:after="20"/>
        <w:ind w:left="1418"/>
        <w:rPr>
          <w:sz w:val="22"/>
          <w:szCs w:val="22"/>
        </w:rPr>
      </w:pPr>
      <w:r w:rsidRPr="00954A7F">
        <w:rPr>
          <w:sz w:val="22"/>
          <w:szCs w:val="22"/>
        </w:rPr>
        <w:t>Egy szekvenciális inputfájlban vadászok adott napi vadászatain elejtett zsákmányait (fajtanév és súly párok formájában) vadászok szerint rendezetten tároljuk. Igaz-e, hogy minden vadász valamelyik vadászatán lőtt medvét?</w:t>
      </w:r>
    </w:p>
    <w:p w14:paraId="3B8DFE2E" w14:textId="545A9C4C" w:rsidR="00BA62E5" w:rsidRPr="00954A7F" w:rsidRDefault="005C39E6" w:rsidP="00BA62E5">
      <w:pPr>
        <w:spacing w:before="20" w:after="20"/>
        <w:ind w:left="1134"/>
        <w:rPr>
          <w:sz w:val="22"/>
          <w:szCs w:val="22"/>
        </w:rPr>
      </w:pPr>
      <w:r>
        <w:rPr>
          <w:i/>
          <w:iCs/>
          <w:sz w:val="22"/>
          <w:szCs w:val="22"/>
        </w:rPr>
        <w:t>Házi</w:t>
      </w:r>
      <w:bookmarkStart w:id="4" w:name="_GoBack"/>
      <w:bookmarkEnd w:id="4"/>
      <w:r w:rsidR="00BA62E5" w:rsidRPr="00954A7F">
        <w:rPr>
          <w:i/>
          <w:iCs/>
          <w:sz w:val="22"/>
          <w:szCs w:val="22"/>
        </w:rPr>
        <w:t xml:space="preserve"> feladat</w:t>
      </w:r>
      <w:r w:rsidR="00BA62E5" w:rsidRPr="00954A7F">
        <w:rPr>
          <w:sz w:val="22"/>
          <w:szCs w:val="22"/>
        </w:rPr>
        <w:t xml:space="preserve">: </w:t>
      </w:r>
    </w:p>
    <w:p w14:paraId="2A58D380" w14:textId="6318F6DA" w:rsidR="00DC3855" w:rsidRDefault="003F6D22" w:rsidP="003F6D22">
      <w:pPr>
        <w:pStyle w:val="Bekezds-folytats"/>
        <w:autoSpaceDE w:val="0"/>
        <w:autoSpaceDN w:val="0"/>
        <w:adjustRightInd w:val="0"/>
        <w:ind w:left="1418"/>
        <w:rPr>
          <w:sz w:val="22"/>
          <w:szCs w:val="22"/>
        </w:rPr>
      </w:pPr>
      <w:r w:rsidRPr="003F6D22">
        <w:rPr>
          <w:sz w:val="22"/>
          <w:szCs w:val="22"/>
        </w:rPr>
        <w:t>Egy szekvenciális inputfájl ételreceptek hozzávalóit tartalmazza. A fájl egy eleme egy recept nevéből (sztring), és annak egyik hozzávalójának anyagnevéből (sztring), mennyiségéből (természetes szám) és mennyiségi egységéből (sztring) áll. A fájl nem üres, és recept nevek szerint rendezett, így ugyanazon recept hozzávalói közvetlenül egymás után helyezkednek el.  Melyik ételrecepthez kell a legtöbb összetevő?</w:t>
      </w:r>
    </w:p>
    <w:p w14:paraId="75D565CD" w14:textId="52C6A946" w:rsidR="00BA62E5" w:rsidRPr="00954A7F" w:rsidRDefault="00BA62E5" w:rsidP="00DC3855">
      <w:pPr>
        <w:spacing w:before="20" w:after="20"/>
        <w:ind w:left="1134"/>
        <w:rPr>
          <w:sz w:val="22"/>
          <w:szCs w:val="22"/>
        </w:rPr>
      </w:pPr>
      <w:r w:rsidRPr="00954A7F">
        <w:rPr>
          <w:i/>
          <w:iCs/>
          <w:sz w:val="22"/>
          <w:szCs w:val="22"/>
        </w:rPr>
        <w:t>Programnyelvi kompetenciák</w:t>
      </w:r>
      <w:r w:rsidRPr="00954A7F">
        <w:rPr>
          <w:sz w:val="22"/>
          <w:szCs w:val="22"/>
        </w:rPr>
        <w:t xml:space="preserve">: </w:t>
      </w:r>
    </w:p>
    <w:p w14:paraId="16AF5CB7" w14:textId="77777777" w:rsidR="00BA62E5" w:rsidRPr="00954A7F" w:rsidRDefault="00BA62E5" w:rsidP="00BA62E5">
      <w:pPr>
        <w:pStyle w:val="Bekezds-folytats"/>
        <w:numPr>
          <w:ilvl w:val="0"/>
          <w:numId w:val="40"/>
        </w:numPr>
        <w:tabs>
          <w:tab w:val="clear" w:pos="720"/>
          <w:tab w:val="num" w:pos="1418"/>
        </w:tabs>
        <w:spacing w:before="20" w:after="20"/>
        <w:ind w:left="1418" w:hanging="284"/>
        <w:rPr>
          <w:sz w:val="22"/>
          <w:szCs w:val="22"/>
        </w:rPr>
      </w:pPr>
      <w:r w:rsidRPr="00954A7F">
        <w:rPr>
          <w:sz w:val="22"/>
          <w:szCs w:val="22"/>
        </w:rPr>
        <w:t>Felsoroló osztály elkészítése külön fordítási egységben</w:t>
      </w:r>
    </w:p>
    <w:p w14:paraId="60849A0B" w14:textId="77777777" w:rsidR="00BA62E5" w:rsidRDefault="00BA62E5" w:rsidP="00BA62E5">
      <w:pPr>
        <w:tabs>
          <w:tab w:val="left" w:pos="1835"/>
        </w:tabs>
        <w:spacing w:before="20" w:after="20"/>
        <w:ind w:left="1418"/>
        <w:rPr>
          <w:sz w:val="22"/>
          <w:szCs w:val="22"/>
        </w:rPr>
      </w:pPr>
    </w:p>
    <w:p w14:paraId="5A166F5C" w14:textId="77777777" w:rsidR="00BA62E5" w:rsidRPr="00FE7C97" w:rsidRDefault="00BA62E5" w:rsidP="00BA62E5">
      <w:pPr>
        <w:tabs>
          <w:tab w:val="left" w:pos="1835"/>
        </w:tabs>
        <w:spacing w:before="20" w:after="20"/>
        <w:ind w:left="1418"/>
        <w:rPr>
          <w:sz w:val="22"/>
          <w:szCs w:val="22"/>
        </w:rPr>
      </w:pPr>
    </w:p>
    <w:p w14:paraId="29BB14AF" w14:textId="77777777" w:rsidR="00BD1164" w:rsidRDefault="00BD1164" w:rsidP="00BA62E5">
      <w:pPr>
        <w:pStyle w:val="Bekezds-folytats"/>
        <w:spacing w:before="20" w:after="20"/>
        <w:rPr>
          <w:sz w:val="22"/>
          <w:szCs w:val="22"/>
        </w:rPr>
      </w:pPr>
    </w:p>
    <w:p w14:paraId="09154582" w14:textId="77777777" w:rsidR="00F57824" w:rsidRPr="00F57824" w:rsidRDefault="00F57824" w:rsidP="00BA62E5">
      <w:pPr>
        <w:spacing w:before="20" w:after="20"/>
        <w:rPr>
          <w:i/>
          <w:sz w:val="22"/>
          <w:szCs w:val="22"/>
        </w:rPr>
      </w:pPr>
      <w:r w:rsidRPr="00755DEA">
        <w:rPr>
          <w:sz w:val="22"/>
          <w:szCs w:val="22"/>
        </w:rPr>
        <w:t xml:space="preserve"> </w:t>
      </w:r>
    </w:p>
    <w:sectPr w:rsidR="00F57824" w:rsidRPr="00F57824" w:rsidSect="00D71B02">
      <w:headerReference w:type="default" r:id="rId8"/>
      <w:pgSz w:w="11907" w:h="16840" w:code="9"/>
      <w:pgMar w:top="1701" w:right="1418" w:bottom="1985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327FC" w14:textId="77777777" w:rsidR="00782F50" w:rsidRDefault="00782F50">
      <w:r>
        <w:separator/>
      </w:r>
    </w:p>
  </w:endnote>
  <w:endnote w:type="continuationSeparator" w:id="0">
    <w:p w14:paraId="39EE75EB" w14:textId="77777777" w:rsidR="00782F50" w:rsidRDefault="0078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9F636" w14:textId="77777777" w:rsidR="00782F50" w:rsidRDefault="00782F50">
      <w:r>
        <w:rPr>
          <w:rStyle w:val="Oldalszm"/>
          <w:i/>
        </w:rPr>
        <w:fldChar w:fldCharType="begin"/>
      </w:r>
      <w:r>
        <w:rPr>
          <w:rStyle w:val="Oldalszm"/>
          <w:i/>
        </w:rPr>
        <w:instrText xml:space="preserve"> NUMPAGES </w:instrText>
      </w:r>
      <w:r>
        <w:rPr>
          <w:rStyle w:val="Oldalszm"/>
          <w:i/>
        </w:rPr>
        <w:fldChar w:fldCharType="separate"/>
      </w:r>
      <w:r>
        <w:rPr>
          <w:rStyle w:val="Oldalszm"/>
          <w:i/>
          <w:noProof/>
        </w:rPr>
        <w:t>6</w:t>
      </w:r>
      <w:r>
        <w:rPr>
          <w:rStyle w:val="Oldalszm"/>
          <w:i/>
        </w:rPr>
        <w:fldChar w:fldCharType="end"/>
      </w:r>
      <w:r>
        <w:separator/>
      </w:r>
    </w:p>
  </w:footnote>
  <w:footnote w:type="continuationSeparator" w:id="0">
    <w:p w14:paraId="0BD4A8A7" w14:textId="77777777" w:rsidR="00782F50" w:rsidRDefault="0078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C0A3E" w14:textId="77777777" w:rsidR="00624E6B" w:rsidRDefault="00624E6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C62FECC"/>
    <w:lvl w:ilvl="0">
      <w:start w:val="8"/>
      <w:numFmt w:val="decimal"/>
      <w:pStyle w:val="Cmsor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Cmsor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Cmsor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Cmsor4"/>
      <w:lvlText w:val="%1.%2.%3.%4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pStyle w:val="Cmsor5"/>
      <w:lvlText w:val="%1.%2.%3.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Cmsor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Cmsor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Cmsor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Cmsor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61DF3"/>
    <w:multiLevelType w:val="hybridMultilevel"/>
    <w:tmpl w:val="49B4FC24"/>
    <w:lvl w:ilvl="0" w:tplc="73482842">
      <w:start w:val="1"/>
      <w:numFmt w:val="decimal"/>
      <w:lvlText w:val="%1."/>
      <w:lvlJc w:val="left"/>
      <w:pPr>
        <w:ind w:left="2910" w:hanging="360"/>
      </w:pPr>
      <w:rPr>
        <w:rFonts w:ascii="Calibri" w:hAnsi="Calibri" w:hint="default"/>
        <w:b w:val="0"/>
        <w:i w:val="0"/>
        <w:sz w:val="24"/>
      </w:rPr>
    </w:lvl>
    <w:lvl w:ilvl="1" w:tplc="040E0019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1BC4071"/>
    <w:multiLevelType w:val="hybridMultilevel"/>
    <w:tmpl w:val="CDD643E0"/>
    <w:lvl w:ilvl="0" w:tplc="5EF427B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08C93B15"/>
    <w:multiLevelType w:val="hybridMultilevel"/>
    <w:tmpl w:val="B4F82EC0"/>
    <w:lvl w:ilvl="0" w:tplc="598CC13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F432102"/>
    <w:multiLevelType w:val="hybridMultilevel"/>
    <w:tmpl w:val="EAE0541E"/>
    <w:lvl w:ilvl="0" w:tplc="4D1A467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703A30"/>
    <w:multiLevelType w:val="hybridMultilevel"/>
    <w:tmpl w:val="1E3C5E22"/>
    <w:lvl w:ilvl="0" w:tplc="5EF427B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48E451B"/>
    <w:multiLevelType w:val="hybridMultilevel"/>
    <w:tmpl w:val="E1844454"/>
    <w:lvl w:ilvl="0" w:tplc="5EF427B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172068D0"/>
    <w:multiLevelType w:val="hybridMultilevel"/>
    <w:tmpl w:val="5FEAF954"/>
    <w:lvl w:ilvl="0" w:tplc="C83E696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35C28"/>
    <w:multiLevelType w:val="hybridMultilevel"/>
    <w:tmpl w:val="7F66E68A"/>
    <w:lvl w:ilvl="0" w:tplc="96F00F9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33E79"/>
    <w:multiLevelType w:val="multilevel"/>
    <w:tmpl w:val="D422D282"/>
    <w:lvl w:ilvl="0">
      <w:start w:val="12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A4F7303"/>
    <w:multiLevelType w:val="hybridMultilevel"/>
    <w:tmpl w:val="65A4A7E8"/>
    <w:lvl w:ilvl="0" w:tplc="8C2E51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019CA"/>
    <w:multiLevelType w:val="hybridMultilevel"/>
    <w:tmpl w:val="0EC84CE6"/>
    <w:lvl w:ilvl="0" w:tplc="2F7E67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FE13584"/>
    <w:multiLevelType w:val="hybridMultilevel"/>
    <w:tmpl w:val="A4946AAA"/>
    <w:lvl w:ilvl="0" w:tplc="502AE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81471"/>
    <w:multiLevelType w:val="hybridMultilevel"/>
    <w:tmpl w:val="ED08FF3A"/>
    <w:lvl w:ilvl="0" w:tplc="8996D3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B2434EB"/>
    <w:multiLevelType w:val="hybridMultilevel"/>
    <w:tmpl w:val="C1848CAE"/>
    <w:lvl w:ilvl="0" w:tplc="CDFA6962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06804"/>
    <w:multiLevelType w:val="hybridMultilevel"/>
    <w:tmpl w:val="3BA6C1EA"/>
    <w:lvl w:ilvl="0" w:tplc="0D1C4D0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FA20B16"/>
    <w:multiLevelType w:val="hybridMultilevel"/>
    <w:tmpl w:val="19289C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256A4F"/>
    <w:multiLevelType w:val="hybridMultilevel"/>
    <w:tmpl w:val="2ED279E6"/>
    <w:lvl w:ilvl="0" w:tplc="E3B665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5DC652A"/>
    <w:multiLevelType w:val="hybridMultilevel"/>
    <w:tmpl w:val="B688FE60"/>
    <w:lvl w:ilvl="0" w:tplc="AFF28E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731F6"/>
    <w:multiLevelType w:val="hybridMultilevel"/>
    <w:tmpl w:val="CBE00FE2"/>
    <w:lvl w:ilvl="0" w:tplc="77E65536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A592E60"/>
    <w:multiLevelType w:val="hybridMultilevel"/>
    <w:tmpl w:val="CB503124"/>
    <w:lvl w:ilvl="0" w:tplc="90941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F6695"/>
    <w:multiLevelType w:val="hybridMultilevel"/>
    <w:tmpl w:val="6584F2A0"/>
    <w:lvl w:ilvl="0" w:tplc="B4409A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F665D8A"/>
    <w:multiLevelType w:val="hybridMultilevel"/>
    <w:tmpl w:val="A66E3388"/>
    <w:lvl w:ilvl="0" w:tplc="5EF427B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3" w15:restartNumberingAfterBreak="0">
    <w:nsid w:val="421D1150"/>
    <w:multiLevelType w:val="hybridMultilevel"/>
    <w:tmpl w:val="AFACF4A2"/>
    <w:lvl w:ilvl="0" w:tplc="DE18BC0C">
      <w:start w:val="1"/>
      <w:numFmt w:val="lowerLetter"/>
      <w:lvlText w:val="%1."/>
      <w:lvlJc w:val="left"/>
      <w:pPr>
        <w:ind w:left="291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7067BD2"/>
    <w:multiLevelType w:val="multilevel"/>
    <w:tmpl w:val="054C8280"/>
    <w:lvl w:ilvl="0">
      <w:start w:val="12"/>
      <w:numFmt w:val="decimal"/>
      <w:lvlText w:val="%1-"/>
      <w:lvlJc w:val="left"/>
      <w:pPr>
        <w:ind w:left="624" w:hanging="624"/>
      </w:pPr>
      <w:rPr>
        <w:rFonts w:hint="default"/>
        <w:u w:val="single"/>
      </w:rPr>
    </w:lvl>
    <w:lvl w:ilvl="1">
      <w:start w:val="13"/>
      <w:numFmt w:val="decimal"/>
      <w:lvlText w:val="%1-%2."/>
      <w:lvlJc w:val="left"/>
      <w:pPr>
        <w:ind w:left="1648" w:hanging="720"/>
      </w:pPr>
      <w:rPr>
        <w:rFonts w:hint="default"/>
        <w:u w:val="none"/>
      </w:rPr>
    </w:lvl>
    <w:lvl w:ilvl="2">
      <w:start w:val="1"/>
      <w:numFmt w:val="decimal"/>
      <w:lvlText w:val="%1-%2.%3."/>
      <w:lvlJc w:val="left"/>
      <w:pPr>
        <w:ind w:left="2576" w:hanging="720"/>
      </w:pPr>
      <w:rPr>
        <w:rFonts w:hint="default"/>
        <w:u w:val="single"/>
      </w:rPr>
    </w:lvl>
    <w:lvl w:ilvl="3">
      <w:start w:val="1"/>
      <w:numFmt w:val="decimal"/>
      <w:lvlText w:val="%1-%2.%3.%4."/>
      <w:lvlJc w:val="left"/>
      <w:pPr>
        <w:ind w:left="3864" w:hanging="1080"/>
      </w:pPr>
      <w:rPr>
        <w:rFonts w:hint="default"/>
        <w:u w:val="single"/>
      </w:rPr>
    </w:lvl>
    <w:lvl w:ilvl="4">
      <w:start w:val="1"/>
      <w:numFmt w:val="decimal"/>
      <w:lvlText w:val="%1-%2.%3.%4.%5."/>
      <w:lvlJc w:val="left"/>
      <w:pPr>
        <w:ind w:left="4792" w:hanging="1080"/>
      </w:pPr>
      <w:rPr>
        <w:rFonts w:hint="default"/>
        <w:u w:val="single"/>
      </w:rPr>
    </w:lvl>
    <w:lvl w:ilvl="5">
      <w:start w:val="1"/>
      <w:numFmt w:val="decimal"/>
      <w:lvlText w:val="%1-%2.%3.%4.%5.%6."/>
      <w:lvlJc w:val="left"/>
      <w:pPr>
        <w:ind w:left="6080" w:hanging="1440"/>
      </w:pPr>
      <w:rPr>
        <w:rFonts w:hint="default"/>
        <w:u w:val="single"/>
      </w:rPr>
    </w:lvl>
    <w:lvl w:ilvl="6">
      <w:start w:val="1"/>
      <w:numFmt w:val="decimal"/>
      <w:lvlText w:val="%1-%2.%3.%4.%5.%6.%7."/>
      <w:lvlJc w:val="left"/>
      <w:pPr>
        <w:ind w:left="7008" w:hanging="1440"/>
      </w:pPr>
      <w:rPr>
        <w:rFonts w:hint="default"/>
        <w:u w:val="single"/>
      </w:rPr>
    </w:lvl>
    <w:lvl w:ilvl="7">
      <w:start w:val="1"/>
      <w:numFmt w:val="decimal"/>
      <w:lvlText w:val="%1-%2.%3.%4.%5.%6.%7.%8."/>
      <w:lvlJc w:val="left"/>
      <w:pPr>
        <w:ind w:left="8296" w:hanging="1800"/>
      </w:pPr>
      <w:rPr>
        <w:rFonts w:hint="default"/>
        <w:u w:val="single"/>
      </w:rPr>
    </w:lvl>
    <w:lvl w:ilvl="8">
      <w:start w:val="1"/>
      <w:numFmt w:val="decimal"/>
      <w:lvlText w:val="%1-%2.%3.%4.%5.%6.%7.%8.%9."/>
      <w:lvlJc w:val="left"/>
      <w:pPr>
        <w:ind w:left="9224" w:hanging="1800"/>
      </w:pPr>
      <w:rPr>
        <w:rFonts w:hint="default"/>
        <w:u w:val="single"/>
      </w:rPr>
    </w:lvl>
  </w:abstractNum>
  <w:abstractNum w:abstractNumId="25" w15:restartNumberingAfterBreak="0">
    <w:nsid w:val="48DF5258"/>
    <w:multiLevelType w:val="hybridMultilevel"/>
    <w:tmpl w:val="A1D851DC"/>
    <w:lvl w:ilvl="0" w:tplc="DE18BC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A027815"/>
    <w:multiLevelType w:val="hybridMultilevel"/>
    <w:tmpl w:val="ADFAEC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543"/>
    <w:multiLevelType w:val="hybridMultilevel"/>
    <w:tmpl w:val="E500EACA"/>
    <w:lvl w:ilvl="0" w:tplc="2C483EA4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A01AC"/>
    <w:multiLevelType w:val="hybridMultilevel"/>
    <w:tmpl w:val="913896D4"/>
    <w:lvl w:ilvl="0" w:tplc="586ECE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C1DDD"/>
    <w:multiLevelType w:val="hybridMultilevel"/>
    <w:tmpl w:val="11A65252"/>
    <w:lvl w:ilvl="0" w:tplc="276E125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8" w:hanging="360"/>
      </w:pPr>
    </w:lvl>
    <w:lvl w:ilvl="2" w:tplc="040E001B" w:tentative="1">
      <w:start w:val="1"/>
      <w:numFmt w:val="lowerRoman"/>
      <w:lvlText w:val="%3."/>
      <w:lvlJc w:val="right"/>
      <w:pPr>
        <w:ind w:left="2728" w:hanging="180"/>
      </w:pPr>
    </w:lvl>
    <w:lvl w:ilvl="3" w:tplc="040E000F" w:tentative="1">
      <w:start w:val="1"/>
      <w:numFmt w:val="decimal"/>
      <w:lvlText w:val="%4."/>
      <w:lvlJc w:val="left"/>
      <w:pPr>
        <w:ind w:left="3448" w:hanging="360"/>
      </w:pPr>
    </w:lvl>
    <w:lvl w:ilvl="4" w:tplc="040E0019" w:tentative="1">
      <w:start w:val="1"/>
      <w:numFmt w:val="lowerLetter"/>
      <w:lvlText w:val="%5."/>
      <w:lvlJc w:val="left"/>
      <w:pPr>
        <w:ind w:left="4168" w:hanging="360"/>
      </w:pPr>
    </w:lvl>
    <w:lvl w:ilvl="5" w:tplc="040E001B" w:tentative="1">
      <w:start w:val="1"/>
      <w:numFmt w:val="lowerRoman"/>
      <w:lvlText w:val="%6."/>
      <w:lvlJc w:val="right"/>
      <w:pPr>
        <w:ind w:left="4888" w:hanging="180"/>
      </w:pPr>
    </w:lvl>
    <w:lvl w:ilvl="6" w:tplc="040E000F" w:tentative="1">
      <w:start w:val="1"/>
      <w:numFmt w:val="decimal"/>
      <w:lvlText w:val="%7."/>
      <w:lvlJc w:val="left"/>
      <w:pPr>
        <w:ind w:left="5608" w:hanging="360"/>
      </w:pPr>
    </w:lvl>
    <w:lvl w:ilvl="7" w:tplc="040E0019" w:tentative="1">
      <w:start w:val="1"/>
      <w:numFmt w:val="lowerLetter"/>
      <w:lvlText w:val="%8."/>
      <w:lvlJc w:val="left"/>
      <w:pPr>
        <w:ind w:left="6328" w:hanging="360"/>
      </w:pPr>
    </w:lvl>
    <w:lvl w:ilvl="8" w:tplc="040E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0" w15:restartNumberingAfterBreak="0">
    <w:nsid w:val="50D42488"/>
    <w:multiLevelType w:val="hybridMultilevel"/>
    <w:tmpl w:val="669035A2"/>
    <w:lvl w:ilvl="0" w:tplc="43708D4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56D7489"/>
    <w:multiLevelType w:val="hybridMultilevel"/>
    <w:tmpl w:val="F0EAC500"/>
    <w:lvl w:ilvl="0" w:tplc="40D0C928">
      <w:start w:val="10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23562"/>
    <w:multiLevelType w:val="multilevel"/>
    <w:tmpl w:val="3EE0A390"/>
    <w:lvl w:ilvl="0">
      <w:start w:val="12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94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78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081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2104" w:hanging="1800"/>
      </w:pPr>
      <w:rPr>
        <w:rFonts w:hint="default"/>
      </w:rPr>
    </w:lvl>
  </w:abstractNum>
  <w:abstractNum w:abstractNumId="33" w15:restartNumberingAfterBreak="0">
    <w:nsid w:val="5D9C7DB2"/>
    <w:multiLevelType w:val="hybridMultilevel"/>
    <w:tmpl w:val="C66CB8EC"/>
    <w:lvl w:ilvl="0" w:tplc="DC1A673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D6063"/>
    <w:multiLevelType w:val="hybridMultilevel"/>
    <w:tmpl w:val="1D7C6EC6"/>
    <w:lvl w:ilvl="0" w:tplc="F33CEB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68A7BD6"/>
    <w:multiLevelType w:val="hybridMultilevel"/>
    <w:tmpl w:val="43C0750A"/>
    <w:lvl w:ilvl="0" w:tplc="6F3CD7B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241AE"/>
    <w:multiLevelType w:val="hybridMultilevel"/>
    <w:tmpl w:val="EAE0541E"/>
    <w:lvl w:ilvl="0" w:tplc="4D1A467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090149A"/>
    <w:multiLevelType w:val="hybridMultilevel"/>
    <w:tmpl w:val="AC9EC866"/>
    <w:lvl w:ilvl="0" w:tplc="5EF427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083087"/>
    <w:multiLevelType w:val="multilevel"/>
    <w:tmpl w:val="AAC6EB88"/>
    <w:lvl w:ilvl="0">
      <w:start w:val="12"/>
      <w:numFmt w:val="decimal"/>
      <w:lvlText w:val="%1-"/>
      <w:lvlJc w:val="left"/>
      <w:pPr>
        <w:ind w:left="624" w:hanging="624"/>
      </w:pPr>
      <w:rPr>
        <w:rFonts w:hint="default"/>
        <w:u w:val="single"/>
      </w:rPr>
    </w:lvl>
    <w:lvl w:ilvl="1">
      <w:start w:val="13"/>
      <w:numFmt w:val="decimal"/>
      <w:lvlText w:val="%1-%2."/>
      <w:lvlJc w:val="left"/>
      <w:pPr>
        <w:ind w:left="1288" w:hanging="720"/>
      </w:pPr>
      <w:rPr>
        <w:rFonts w:hint="default"/>
        <w:u w:val="single"/>
      </w:rPr>
    </w:lvl>
    <w:lvl w:ilvl="2">
      <w:start w:val="1"/>
      <w:numFmt w:val="decimal"/>
      <w:lvlText w:val="%1-%2.%3."/>
      <w:lvlJc w:val="left"/>
      <w:pPr>
        <w:ind w:left="1856" w:hanging="720"/>
      </w:pPr>
      <w:rPr>
        <w:rFonts w:hint="default"/>
        <w:u w:val="single"/>
      </w:rPr>
    </w:lvl>
    <w:lvl w:ilvl="3">
      <w:start w:val="1"/>
      <w:numFmt w:val="decimal"/>
      <w:lvlText w:val="%1-%2.%3.%4."/>
      <w:lvlJc w:val="left"/>
      <w:pPr>
        <w:ind w:left="2784" w:hanging="1080"/>
      </w:pPr>
      <w:rPr>
        <w:rFonts w:hint="default"/>
        <w:u w:val="single"/>
      </w:rPr>
    </w:lvl>
    <w:lvl w:ilvl="4">
      <w:start w:val="1"/>
      <w:numFmt w:val="decimal"/>
      <w:lvlText w:val="%1-%2.%3.%4.%5."/>
      <w:lvlJc w:val="left"/>
      <w:pPr>
        <w:ind w:left="3352" w:hanging="1080"/>
      </w:pPr>
      <w:rPr>
        <w:rFonts w:hint="default"/>
        <w:u w:val="single"/>
      </w:rPr>
    </w:lvl>
    <w:lvl w:ilvl="5">
      <w:start w:val="1"/>
      <w:numFmt w:val="decimal"/>
      <w:lvlText w:val="%1-%2.%3.%4.%5.%6."/>
      <w:lvlJc w:val="left"/>
      <w:pPr>
        <w:ind w:left="4280" w:hanging="1440"/>
      </w:pPr>
      <w:rPr>
        <w:rFonts w:hint="default"/>
        <w:u w:val="single"/>
      </w:rPr>
    </w:lvl>
    <w:lvl w:ilvl="6">
      <w:start w:val="1"/>
      <w:numFmt w:val="decimal"/>
      <w:lvlText w:val="%1-%2.%3.%4.%5.%6.%7."/>
      <w:lvlJc w:val="left"/>
      <w:pPr>
        <w:ind w:left="4848" w:hanging="1440"/>
      </w:pPr>
      <w:rPr>
        <w:rFonts w:hint="default"/>
        <w:u w:val="single"/>
      </w:rPr>
    </w:lvl>
    <w:lvl w:ilvl="7">
      <w:start w:val="1"/>
      <w:numFmt w:val="decimal"/>
      <w:lvlText w:val="%1-%2.%3.%4.%5.%6.%7.%8."/>
      <w:lvlJc w:val="left"/>
      <w:pPr>
        <w:ind w:left="5776" w:hanging="1800"/>
      </w:pPr>
      <w:rPr>
        <w:rFonts w:hint="default"/>
        <w:u w:val="single"/>
      </w:rPr>
    </w:lvl>
    <w:lvl w:ilvl="8">
      <w:start w:val="1"/>
      <w:numFmt w:val="decimal"/>
      <w:lvlText w:val="%1-%2.%3.%4.%5.%6.%7.%8.%9."/>
      <w:lvlJc w:val="left"/>
      <w:pPr>
        <w:ind w:left="6344" w:hanging="1800"/>
      </w:pPr>
      <w:rPr>
        <w:rFonts w:hint="default"/>
        <w:u w:val="single"/>
      </w:rPr>
    </w:lvl>
  </w:abstractNum>
  <w:abstractNum w:abstractNumId="39" w15:restartNumberingAfterBreak="0">
    <w:nsid w:val="769A46F4"/>
    <w:multiLevelType w:val="hybridMultilevel"/>
    <w:tmpl w:val="7A3231E4"/>
    <w:lvl w:ilvl="0" w:tplc="7D7C8972">
      <w:start w:val="4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73800"/>
    <w:multiLevelType w:val="hybridMultilevel"/>
    <w:tmpl w:val="45425A04"/>
    <w:lvl w:ilvl="0" w:tplc="734828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83555"/>
    <w:multiLevelType w:val="hybridMultilevel"/>
    <w:tmpl w:val="ADFAEC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04F5E"/>
    <w:multiLevelType w:val="hybridMultilevel"/>
    <w:tmpl w:val="96E0A64A"/>
    <w:lvl w:ilvl="0" w:tplc="879024A0">
      <w:start w:val="9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7C860348"/>
    <w:multiLevelType w:val="multilevel"/>
    <w:tmpl w:val="E078EFF4"/>
    <w:lvl w:ilvl="0">
      <w:start w:val="10"/>
      <w:numFmt w:val="decimal"/>
      <w:lvlText w:val="%1-"/>
      <w:lvlJc w:val="left"/>
      <w:pPr>
        <w:ind w:left="624" w:hanging="624"/>
      </w:pPr>
      <w:rPr>
        <w:rFonts w:hint="default"/>
        <w:u w:val="single"/>
      </w:rPr>
    </w:lvl>
    <w:lvl w:ilvl="1">
      <w:start w:val="11"/>
      <w:numFmt w:val="decimal"/>
      <w:lvlText w:val="%1-%2."/>
      <w:lvlJc w:val="left"/>
      <w:pPr>
        <w:ind w:left="1004" w:hanging="720"/>
      </w:pPr>
      <w:rPr>
        <w:rFonts w:hint="default"/>
        <w:u w:val="none"/>
      </w:rPr>
    </w:lvl>
    <w:lvl w:ilvl="2">
      <w:start w:val="1"/>
      <w:numFmt w:val="decimal"/>
      <w:lvlText w:val="%1-%2.%3."/>
      <w:lvlJc w:val="left"/>
      <w:pPr>
        <w:ind w:left="2138" w:hanging="720"/>
      </w:pPr>
      <w:rPr>
        <w:rFonts w:hint="default"/>
        <w:u w:val="single"/>
      </w:rPr>
    </w:lvl>
    <w:lvl w:ilvl="3">
      <w:start w:val="1"/>
      <w:numFmt w:val="decimal"/>
      <w:lvlText w:val="%1-%2.%3.%4."/>
      <w:lvlJc w:val="left"/>
      <w:pPr>
        <w:ind w:left="3207" w:hanging="1080"/>
      </w:pPr>
      <w:rPr>
        <w:rFonts w:hint="default"/>
        <w:u w:val="single"/>
      </w:rPr>
    </w:lvl>
    <w:lvl w:ilvl="4">
      <w:start w:val="1"/>
      <w:numFmt w:val="decimal"/>
      <w:lvlText w:val="%1-%2.%3.%4.%5."/>
      <w:lvlJc w:val="left"/>
      <w:pPr>
        <w:ind w:left="3916" w:hanging="1080"/>
      </w:pPr>
      <w:rPr>
        <w:rFonts w:hint="default"/>
        <w:u w:val="single"/>
      </w:rPr>
    </w:lvl>
    <w:lvl w:ilvl="5">
      <w:start w:val="1"/>
      <w:numFmt w:val="decimal"/>
      <w:lvlText w:val="%1-%2.%3.%4.%5.%6."/>
      <w:lvlJc w:val="left"/>
      <w:pPr>
        <w:ind w:left="4985" w:hanging="1440"/>
      </w:pPr>
      <w:rPr>
        <w:rFonts w:hint="default"/>
        <w:u w:val="single"/>
      </w:rPr>
    </w:lvl>
    <w:lvl w:ilvl="6">
      <w:start w:val="1"/>
      <w:numFmt w:val="decimal"/>
      <w:lvlText w:val="%1-%2.%3.%4.%5.%6.%7."/>
      <w:lvlJc w:val="left"/>
      <w:pPr>
        <w:ind w:left="5694" w:hanging="1440"/>
      </w:pPr>
      <w:rPr>
        <w:rFonts w:hint="default"/>
        <w:u w:val="single"/>
      </w:rPr>
    </w:lvl>
    <w:lvl w:ilvl="7">
      <w:start w:val="1"/>
      <w:numFmt w:val="decimal"/>
      <w:lvlText w:val="%1-%2.%3.%4.%5.%6.%7.%8."/>
      <w:lvlJc w:val="left"/>
      <w:pPr>
        <w:ind w:left="6763" w:hanging="1800"/>
      </w:pPr>
      <w:rPr>
        <w:rFonts w:hint="default"/>
        <w:u w:val="single"/>
      </w:rPr>
    </w:lvl>
    <w:lvl w:ilvl="8">
      <w:start w:val="1"/>
      <w:numFmt w:val="decimal"/>
      <w:lvlText w:val="%1-%2.%3.%4.%5.%6.%7.%8.%9."/>
      <w:lvlJc w:val="left"/>
      <w:pPr>
        <w:ind w:left="7472" w:hanging="1800"/>
      </w:pPr>
      <w:rPr>
        <w:rFonts w:hint="default"/>
        <w:u w:val="single"/>
      </w:rPr>
    </w:lvl>
  </w:abstractNum>
  <w:abstractNum w:abstractNumId="44" w15:restartNumberingAfterBreak="0">
    <w:nsid w:val="7D4B7E69"/>
    <w:multiLevelType w:val="hybridMultilevel"/>
    <w:tmpl w:val="AF9C9F1A"/>
    <w:lvl w:ilvl="0" w:tplc="89086818">
      <w:start w:val="4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5" w15:restartNumberingAfterBreak="0">
    <w:nsid w:val="7D6A16CF"/>
    <w:multiLevelType w:val="hybridMultilevel"/>
    <w:tmpl w:val="035E8F40"/>
    <w:lvl w:ilvl="0" w:tplc="6FB0513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42"/>
  </w:num>
  <w:num w:numId="4">
    <w:abstractNumId w:val="12"/>
  </w:num>
  <w:num w:numId="5">
    <w:abstractNumId w:val="20"/>
  </w:num>
  <w:num w:numId="6">
    <w:abstractNumId w:val="29"/>
  </w:num>
  <w:num w:numId="7">
    <w:abstractNumId w:val="13"/>
  </w:num>
  <w:num w:numId="8">
    <w:abstractNumId w:val="21"/>
  </w:num>
  <w:num w:numId="9">
    <w:abstractNumId w:val="34"/>
  </w:num>
  <w:num w:numId="10">
    <w:abstractNumId w:val="11"/>
  </w:num>
  <w:num w:numId="11">
    <w:abstractNumId w:val="9"/>
  </w:num>
  <w:num w:numId="12">
    <w:abstractNumId w:val="31"/>
  </w:num>
  <w:num w:numId="13">
    <w:abstractNumId w:val="3"/>
  </w:num>
  <w:num w:numId="14">
    <w:abstractNumId w:val="15"/>
  </w:num>
  <w:num w:numId="15">
    <w:abstractNumId w:val="19"/>
  </w:num>
  <w:num w:numId="16">
    <w:abstractNumId w:val="43"/>
  </w:num>
  <w:num w:numId="17">
    <w:abstractNumId w:val="24"/>
  </w:num>
  <w:num w:numId="18">
    <w:abstractNumId w:val="17"/>
  </w:num>
  <w:num w:numId="19">
    <w:abstractNumId w:val="10"/>
  </w:num>
  <w:num w:numId="20">
    <w:abstractNumId w:val="28"/>
  </w:num>
  <w:num w:numId="21">
    <w:abstractNumId w:val="38"/>
  </w:num>
  <w:num w:numId="22">
    <w:abstractNumId w:val="32"/>
  </w:num>
  <w:num w:numId="23">
    <w:abstractNumId w:val="7"/>
  </w:num>
  <w:num w:numId="24">
    <w:abstractNumId w:val="45"/>
  </w:num>
  <w:num w:numId="25">
    <w:abstractNumId w:val="27"/>
  </w:num>
  <w:num w:numId="26">
    <w:abstractNumId w:val="44"/>
  </w:num>
  <w:num w:numId="27">
    <w:abstractNumId w:val="26"/>
  </w:num>
  <w:num w:numId="28">
    <w:abstractNumId w:val="36"/>
  </w:num>
  <w:num w:numId="29">
    <w:abstractNumId w:val="35"/>
  </w:num>
  <w:num w:numId="30">
    <w:abstractNumId w:val="14"/>
  </w:num>
  <w:num w:numId="31">
    <w:abstractNumId w:val="25"/>
  </w:num>
  <w:num w:numId="32">
    <w:abstractNumId w:val="4"/>
  </w:num>
  <w:num w:numId="33">
    <w:abstractNumId w:val="8"/>
  </w:num>
  <w:num w:numId="34">
    <w:abstractNumId w:val="41"/>
  </w:num>
  <w:num w:numId="35">
    <w:abstractNumId w:val="18"/>
  </w:num>
  <w:num w:numId="36">
    <w:abstractNumId w:val="33"/>
  </w:num>
  <w:num w:numId="37">
    <w:abstractNumId w:val="23"/>
  </w:num>
  <w:num w:numId="38">
    <w:abstractNumId w:val="1"/>
  </w:num>
  <w:num w:numId="39">
    <w:abstractNumId w:val="39"/>
  </w:num>
  <w:num w:numId="40">
    <w:abstractNumId w:val="37"/>
  </w:num>
  <w:num w:numId="41">
    <w:abstractNumId w:val="6"/>
  </w:num>
  <w:num w:numId="42">
    <w:abstractNumId w:val="30"/>
  </w:num>
  <w:num w:numId="43">
    <w:abstractNumId w:val="5"/>
  </w:num>
  <w:num w:numId="44">
    <w:abstractNumId w:val="22"/>
  </w:num>
  <w:num w:numId="45">
    <w:abstractNumId w:val="2"/>
  </w:num>
  <w:num w:numId="46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evenAndOddHeader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7E4"/>
    <w:rsid w:val="000005A2"/>
    <w:rsid w:val="000026F1"/>
    <w:rsid w:val="0000270A"/>
    <w:rsid w:val="00002B3F"/>
    <w:rsid w:val="00003DBC"/>
    <w:rsid w:val="0000592B"/>
    <w:rsid w:val="00005A22"/>
    <w:rsid w:val="00005D7C"/>
    <w:rsid w:val="00006A3A"/>
    <w:rsid w:val="00006D7A"/>
    <w:rsid w:val="00006E74"/>
    <w:rsid w:val="00007BDA"/>
    <w:rsid w:val="00007D5C"/>
    <w:rsid w:val="00010576"/>
    <w:rsid w:val="00010C5F"/>
    <w:rsid w:val="00011A7B"/>
    <w:rsid w:val="00012B45"/>
    <w:rsid w:val="00015CDB"/>
    <w:rsid w:val="0001687C"/>
    <w:rsid w:val="00017E8A"/>
    <w:rsid w:val="000206A4"/>
    <w:rsid w:val="0002462F"/>
    <w:rsid w:val="0002528E"/>
    <w:rsid w:val="00025F9B"/>
    <w:rsid w:val="00030375"/>
    <w:rsid w:val="00031436"/>
    <w:rsid w:val="000316D8"/>
    <w:rsid w:val="000324E6"/>
    <w:rsid w:val="00032512"/>
    <w:rsid w:val="0003478A"/>
    <w:rsid w:val="000371D7"/>
    <w:rsid w:val="00037A66"/>
    <w:rsid w:val="00040A3C"/>
    <w:rsid w:val="0004239B"/>
    <w:rsid w:val="00044D72"/>
    <w:rsid w:val="00045313"/>
    <w:rsid w:val="00045503"/>
    <w:rsid w:val="00045683"/>
    <w:rsid w:val="000505C7"/>
    <w:rsid w:val="00050770"/>
    <w:rsid w:val="000517DF"/>
    <w:rsid w:val="0005253F"/>
    <w:rsid w:val="000541B5"/>
    <w:rsid w:val="00057ABD"/>
    <w:rsid w:val="00060279"/>
    <w:rsid w:val="000636FF"/>
    <w:rsid w:val="000664D9"/>
    <w:rsid w:val="00067ED9"/>
    <w:rsid w:val="0007078C"/>
    <w:rsid w:val="000719B6"/>
    <w:rsid w:val="00071A40"/>
    <w:rsid w:val="0007215F"/>
    <w:rsid w:val="00072DBE"/>
    <w:rsid w:val="000741EA"/>
    <w:rsid w:val="000749FC"/>
    <w:rsid w:val="00077240"/>
    <w:rsid w:val="00080146"/>
    <w:rsid w:val="00080CE4"/>
    <w:rsid w:val="00081629"/>
    <w:rsid w:val="0008267F"/>
    <w:rsid w:val="00083028"/>
    <w:rsid w:val="000838A9"/>
    <w:rsid w:val="00083E3E"/>
    <w:rsid w:val="00083E61"/>
    <w:rsid w:val="000873CE"/>
    <w:rsid w:val="00090052"/>
    <w:rsid w:val="00093832"/>
    <w:rsid w:val="000956CF"/>
    <w:rsid w:val="000965EF"/>
    <w:rsid w:val="00096A5C"/>
    <w:rsid w:val="00097A48"/>
    <w:rsid w:val="000A0101"/>
    <w:rsid w:val="000A1220"/>
    <w:rsid w:val="000A1CCE"/>
    <w:rsid w:val="000A20E6"/>
    <w:rsid w:val="000A2571"/>
    <w:rsid w:val="000A36B9"/>
    <w:rsid w:val="000A3770"/>
    <w:rsid w:val="000A4570"/>
    <w:rsid w:val="000A6D9A"/>
    <w:rsid w:val="000A72F1"/>
    <w:rsid w:val="000B5182"/>
    <w:rsid w:val="000B789D"/>
    <w:rsid w:val="000C6333"/>
    <w:rsid w:val="000C68B7"/>
    <w:rsid w:val="000D0482"/>
    <w:rsid w:val="000D078C"/>
    <w:rsid w:val="000D1178"/>
    <w:rsid w:val="000D1809"/>
    <w:rsid w:val="000D7D16"/>
    <w:rsid w:val="000E17B6"/>
    <w:rsid w:val="000E3655"/>
    <w:rsid w:val="000E6460"/>
    <w:rsid w:val="000E6AC7"/>
    <w:rsid w:val="000E74E2"/>
    <w:rsid w:val="000E7B96"/>
    <w:rsid w:val="000E7E6A"/>
    <w:rsid w:val="000F20C7"/>
    <w:rsid w:val="000F2442"/>
    <w:rsid w:val="000F309F"/>
    <w:rsid w:val="000F5AE7"/>
    <w:rsid w:val="00100A29"/>
    <w:rsid w:val="001011DF"/>
    <w:rsid w:val="00101545"/>
    <w:rsid w:val="00101933"/>
    <w:rsid w:val="00102FDE"/>
    <w:rsid w:val="0010397A"/>
    <w:rsid w:val="00103AEE"/>
    <w:rsid w:val="00105053"/>
    <w:rsid w:val="00105ED3"/>
    <w:rsid w:val="00107521"/>
    <w:rsid w:val="001154E8"/>
    <w:rsid w:val="0011687F"/>
    <w:rsid w:val="00120659"/>
    <w:rsid w:val="00124F7A"/>
    <w:rsid w:val="00126D3C"/>
    <w:rsid w:val="00130D61"/>
    <w:rsid w:val="001311C2"/>
    <w:rsid w:val="001317E2"/>
    <w:rsid w:val="00131F10"/>
    <w:rsid w:val="00137556"/>
    <w:rsid w:val="00137841"/>
    <w:rsid w:val="00137D8F"/>
    <w:rsid w:val="00140F3E"/>
    <w:rsid w:val="00143B5E"/>
    <w:rsid w:val="00143FC0"/>
    <w:rsid w:val="0014400D"/>
    <w:rsid w:val="00145794"/>
    <w:rsid w:val="0014586B"/>
    <w:rsid w:val="001511D8"/>
    <w:rsid w:val="00151643"/>
    <w:rsid w:val="00151A34"/>
    <w:rsid w:val="00154268"/>
    <w:rsid w:val="00154C49"/>
    <w:rsid w:val="0015501F"/>
    <w:rsid w:val="00155893"/>
    <w:rsid w:val="0015625A"/>
    <w:rsid w:val="00156BA7"/>
    <w:rsid w:val="00160561"/>
    <w:rsid w:val="00160791"/>
    <w:rsid w:val="00160C83"/>
    <w:rsid w:val="00162226"/>
    <w:rsid w:val="00165D5A"/>
    <w:rsid w:val="00166F4A"/>
    <w:rsid w:val="00167520"/>
    <w:rsid w:val="00170B65"/>
    <w:rsid w:val="00170DC3"/>
    <w:rsid w:val="0017140C"/>
    <w:rsid w:val="00171B1E"/>
    <w:rsid w:val="0017432F"/>
    <w:rsid w:val="00174964"/>
    <w:rsid w:val="00175A66"/>
    <w:rsid w:val="00176A2B"/>
    <w:rsid w:val="001772A2"/>
    <w:rsid w:val="00182509"/>
    <w:rsid w:val="00184FA5"/>
    <w:rsid w:val="00185E4E"/>
    <w:rsid w:val="001907D4"/>
    <w:rsid w:val="00190DA0"/>
    <w:rsid w:val="0019478A"/>
    <w:rsid w:val="001A0C09"/>
    <w:rsid w:val="001A0CDC"/>
    <w:rsid w:val="001A1F56"/>
    <w:rsid w:val="001A20DC"/>
    <w:rsid w:val="001A2535"/>
    <w:rsid w:val="001A70CB"/>
    <w:rsid w:val="001B2983"/>
    <w:rsid w:val="001B3DFC"/>
    <w:rsid w:val="001B59D3"/>
    <w:rsid w:val="001B59EB"/>
    <w:rsid w:val="001B5EA3"/>
    <w:rsid w:val="001C006C"/>
    <w:rsid w:val="001C0BA2"/>
    <w:rsid w:val="001C123E"/>
    <w:rsid w:val="001C2474"/>
    <w:rsid w:val="001C2A98"/>
    <w:rsid w:val="001C404F"/>
    <w:rsid w:val="001C5558"/>
    <w:rsid w:val="001C7CA7"/>
    <w:rsid w:val="001D6AA2"/>
    <w:rsid w:val="001D6DEB"/>
    <w:rsid w:val="001D7AFB"/>
    <w:rsid w:val="001E0AB7"/>
    <w:rsid w:val="001E20AC"/>
    <w:rsid w:val="001E3E28"/>
    <w:rsid w:val="001F5349"/>
    <w:rsid w:val="00201DA5"/>
    <w:rsid w:val="00201F41"/>
    <w:rsid w:val="00202F65"/>
    <w:rsid w:val="0020365E"/>
    <w:rsid w:val="0020410A"/>
    <w:rsid w:val="00205D97"/>
    <w:rsid w:val="00205E0E"/>
    <w:rsid w:val="00207D28"/>
    <w:rsid w:val="0021090E"/>
    <w:rsid w:val="00210A56"/>
    <w:rsid w:val="00212270"/>
    <w:rsid w:val="00212B58"/>
    <w:rsid w:val="002147C2"/>
    <w:rsid w:val="00214D11"/>
    <w:rsid w:val="00221351"/>
    <w:rsid w:val="00221A71"/>
    <w:rsid w:val="002227C2"/>
    <w:rsid w:val="0022421C"/>
    <w:rsid w:val="00226146"/>
    <w:rsid w:val="00226F89"/>
    <w:rsid w:val="0023010E"/>
    <w:rsid w:val="002307A5"/>
    <w:rsid w:val="00231A1F"/>
    <w:rsid w:val="00234753"/>
    <w:rsid w:val="00234834"/>
    <w:rsid w:val="00235266"/>
    <w:rsid w:val="002359DD"/>
    <w:rsid w:val="002370CE"/>
    <w:rsid w:val="00237C9A"/>
    <w:rsid w:val="00243682"/>
    <w:rsid w:val="002447C4"/>
    <w:rsid w:val="00245D1B"/>
    <w:rsid w:val="00245F62"/>
    <w:rsid w:val="002520B0"/>
    <w:rsid w:val="00252439"/>
    <w:rsid w:val="00252D47"/>
    <w:rsid w:val="0025319D"/>
    <w:rsid w:val="002536E2"/>
    <w:rsid w:val="00255458"/>
    <w:rsid w:val="0025578D"/>
    <w:rsid w:val="0025663B"/>
    <w:rsid w:val="0025707C"/>
    <w:rsid w:val="00257431"/>
    <w:rsid w:val="00261F45"/>
    <w:rsid w:val="00262358"/>
    <w:rsid w:val="00264335"/>
    <w:rsid w:val="0026475C"/>
    <w:rsid w:val="0026605C"/>
    <w:rsid w:val="00267616"/>
    <w:rsid w:val="00267B87"/>
    <w:rsid w:val="00267EB1"/>
    <w:rsid w:val="0027037F"/>
    <w:rsid w:val="002705C5"/>
    <w:rsid w:val="00271AFA"/>
    <w:rsid w:val="0027432F"/>
    <w:rsid w:val="00274A01"/>
    <w:rsid w:val="00275795"/>
    <w:rsid w:val="00276E97"/>
    <w:rsid w:val="00281841"/>
    <w:rsid w:val="00282CC6"/>
    <w:rsid w:val="00285E88"/>
    <w:rsid w:val="002860DB"/>
    <w:rsid w:val="00286F84"/>
    <w:rsid w:val="002873E0"/>
    <w:rsid w:val="00287831"/>
    <w:rsid w:val="00291E51"/>
    <w:rsid w:val="00294732"/>
    <w:rsid w:val="00294C6A"/>
    <w:rsid w:val="002A2728"/>
    <w:rsid w:val="002A2CF7"/>
    <w:rsid w:val="002A4159"/>
    <w:rsid w:val="002A4806"/>
    <w:rsid w:val="002A49B1"/>
    <w:rsid w:val="002B2CAB"/>
    <w:rsid w:val="002B32B2"/>
    <w:rsid w:val="002B65A8"/>
    <w:rsid w:val="002B74E3"/>
    <w:rsid w:val="002C06DB"/>
    <w:rsid w:val="002C48B3"/>
    <w:rsid w:val="002C4E9F"/>
    <w:rsid w:val="002C6BED"/>
    <w:rsid w:val="002D279C"/>
    <w:rsid w:val="002D30DE"/>
    <w:rsid w:val="002D5BF4"/>
    <w:rsid w:val="002D7164"/>
    <w:rsid w:val="002D7A4E"/>
    <w:rsid w:val="002E151B"/>
    <w:rsid w:val="002E4DA4"/>
    <w:rsid w:val="002E5821"/>
    <w:rsid w:val="002E5CA1"/>
    <w:rsid w:val="002E5D44"/>
    <w:rsid w:val="002E62FF"/>
    <w:rsid w:val="002F02A5"/>
    <w:rsid w:val="002F0C25"/>
    <w:rsid w:val="002F2A95"/>
    <w:rsid w:val="002F2D69"/>
    <w:rsid w:val="002F3138"/>
    <w:rsid w:val="002F40D1"/>
    <w:rsid w:val="002F5D72"/>
    <w:rsid w:val="002F611D"/>
    <w:rsid w:val="002F7405"/>
    <w:rsid w:val="00301924"/>
    <w:rsid w:val="003070FB"/>
    <w:rsid w:val="003076C6"/>
    <w:rsid w:val="00310A31"/>
    <w:rsid w:val="00315FFD"/>
    <w:rsid w:val="00316837"/>
    <w:rsid w:val="00316F23"/>
    <w:rsid w:val="0032146D"/>
    <w:rsid w:val="0032195B"/>
    <w:rsid w:val="00321D36"/>
    <w:rsid w:val="00321D71"/>
    <w:rsid w:val="00321F39"/>
    <w:rsid w:val="00321F81"/>
    <w:rsid w:val="003227D7"/>
    <w:rsid w:val="00323520"/>
    <w:rsid w:val="003235C3"/>
    <w:rsid w:val="00325ACB"/>
    <w:rsid w:val="003264EA"/>
    <w:rsid w:val="00332060"/>
    <w:rsid w:val="00335A5B"/>
    <w:rsid w:val="00335D31"/>
    <w:rsid w:val="003402F6"/>
    <w:rsid w:val="00340378"/>
    <w:rsid w:val="00341C06"/>
    <w:rsid w:val="00342970"/>
    <w:rsid w:val="00342F08"/>
    <w:rsid w:val="003431A9"/>
    <w:rsid w:val="00352808"/>
    <w:rsid w:val="00352EF6"/>
    <w:rsid w:val="003541A7"/>
    <w:rsid w:val="003547F1"/>
    <w:rsid w:val="00355F60"/>
    <w:rsid w:val="003562EC"/>
    <w:rsid w:val="00356AD0"/>
    <w:rsid w:val="00357EBB"/>
    <w:rsid w:val="0036091A"/>
    <w:rsid w:val="00360AA7"/>
    <w:rsid w:val="003617D4"/>
    <w:rsid w:val="00361BEB"/>
    <w:rsid w:val="00362177"/>
    <w:rsid w:val="003631E7"/>
    <w:rsid w:val="00372FFA"/>
    <w:rsid w:val="00373C98"/>
    <w:rsid w:val="00375ABB"/>
    <w:rsid w:val="00377161"/>
    <w:rsid w:val="00380A3E"/>
    <w:rsid w:val="00380DEC"/>
    <w:rsid w:val="003810AF"/>
    <w:rsid w:val="003815A7"/>
    <w:rsid w:val="00382650"/>
    <w:rsid w:val="003833F8"/>
    <w:rsid w:val="00384A35"/>
    <w:rsid w:val="003874B2"/>
    <w:rsid w:val="00391BA3"/>
    <w:rsid w:val="00393DFC"/>
    <w:rsid w:val="003947A0"/>
    <w:rsid w:val="00394C92"/>
    <w:rsid w:val="00394FE7"/>
    <w:rsid w:val="00395DA7"/>
    <w:rsid w:val="003A046F"/>
    <w:rsid w:val="003A1BA9"/>
    <w:rsid w:val="003A1C90"/>
    <w:rsid w:val="003A1FF2"/>
    <w:rsid w:val="003A342C"/>
    <w:rsid w:val="003A75ED"/>
    <w:rsid w:val="003B0E85"/>
    <w:rsid w:val="003B3656"/>
    <w:rsid w:val="003B38FD"/>
    <w:rsid w:val="003B43B3"/>
    <w:rsid w:val="003B61AE"/>
    <w:rsid w:val="003B6C11"/>
    <w:rsid w:val="003B72D5"/>
    <w:rsid w:val="003C0DD4"/>
    <w:rsid w:val="003C2004"/>
    <w:rsid w:val="003C3A89"/>
    <w:rsid w:val="003C4D0D"/>
    <w:rsid w:val="003C711F"/>
    <w:rsid w:val="003C72C2"/>
    <w:rsid w:val="003C7473"/>
    <w:rsid w:val="003D03EB"/>
    <w:rsid w:val="003D56EC"/>
    <w:rsid w:val="003D5B8A"/>
    <w:rsid w:val="003D7DF5"/>
    <w:rsid w:val="003E0126"/>
    <w:rsid w:val="003E1750"/>
    <w:rsid w:val="003E1977"/>
    <w:rsid w:val="003E1D55"/>
    <w:rsid w:val="003E2405"/>
    <w:rsid w:val="003E3998"/>
    <w:rsid w:val="003E462E"/>
    <w:rsid w:val="003F0913"/>
    <w:rsid w:val="003F2DFD"/>
    <w:rsid w:val="003F5ADB"/>
    <w:rsid w:val="003F5B95"/>
    <w:rsid w:val="003F6909"/>
    <w:rsid w:val="003F6D22"/>
    <w:rsid w:val="00402C59"/>
    <w:rsid w:val="004045B0"/>
    <w:rsid w:val="004063F0"/>
    <w:rsid w:val="00407645"/>
    <w:rsid w:val="00407DC0"/>
    <w:rsid w:val="00411852"/>
    <w:rsid w:val="00413990"/>
    <w:rsid w:val="00415151"/>
    <w:rsid w:val="004161D0"/>
    <w:rsid w:val="00417BD3"/>
    <w:rsid w:val="00417C9A"/>
    <w:rsid w:val="00417FDC"/>
    <w:rsid w:val="004202A8"/>
    <w:rsid w:val="00420647"/>
    <w:rsid w:val="00423196"/>
    <w:rsid w:val="004245E5"/>
    <w:rsid w:val="00427C0F"/>
    <w:rsid w:val="0043137A"/>
    <w:rsid w:val="004323BC"/>
    <w:rsid w:val="00433959"/>
    <w:rsid w:val="00433B23"/>
    <w:rsid w:val="0043613B"/>
    <w:rsid w:val="00436A9C"/>
    <w:rsid w:val="00437143"/>
    <w:rsid w:val="00440D53"/>
    <w:rsid w:val="00440E4A"/>
    <w:rsid w:val="00443642"/>
    <w:rsid w:val="00445325"/>
    <w:rsid w:val="004457E3"/>
    <w:rsid w:val="00446CC1"/>
    <w:rsid w:val="00447562"/>
    <w:rsid w:val="00447ACC"/>
    <w:rsid w:val="00451119"/>
    <w:rsid w:val="00451763"/>
    <w:rsid w:val="00451C97"/>
    <w:rsid w:val="004548D3"/>
    <w:rsid w:val="00454976"/>
    <w:rsid w:val="00455A59"/>
    <w:rsid w:val="00460AED"/>
    <w:rsid w:val="00462F68"/>
    <w:rsid w:val="004644E8"/>
    <w:rsid w:val="00464761"/>
    <w:rsid w:val="00464BDA"/>
    <w:rsid w:val="004653C5"/>
    <w:rsid w:val="004667DB"/>
    <w:rsid w:val="004679E9"/>
    <w:rsid w:val="00471593"/>
    <w:rsid w:val="00471A52"/>
    <w:rsid w:val="00473D44"/>
    <w:rsid w:val="004742AE"/>
    <w:rsid w:val="004753CD"/>
    <w:rsid w:val="00481EE4"/>
    <w:rsid w:val="00486CA1"/>
    <w:rsid w:val="00492B70"/>
    <w:rsid w:val="004962CC"/>
    <w:rsid w:val="004962CD"/>
    <w:rsid w:val="00497DE2"/>
    <w:rsid w:val="00497F86"/>
    <w:rsid w:val="004A00AF"/>
    <w:rsid w:val="004A22C3"/>
    <w:rsid w:val="004A4CD9"/>
    <w:rsid w:val="004A59D6"/>
    <w:rsid w:val="004B0362"/>
    <w:rsid w:val="004B0373"/>
    <w:rsid w:val="004B0D10"/>
    <w:rsid w:val="004B0FBE"/>
    <w:rsid w:val="004B5C54"/>
    <w:rsid w:val="004B66C9"/>
    <w:rsid w:val="004B7320"/>
    <w:rsid w:val="004B76EF"/>
    <w:rsid w:val="004C0051"/>
    <w:rsid w:val="004C2687"/>
    <w:rsid w:val="004C3435"/>
    <w:rsid w:val="004D3475"/>
    <w:rsid w:val="004D3FF6"/>
    <w:rsid w:val="004D4DE0"/>
    <w:rsid w:val="004D7B72"/>
    <w:rsid w:val="004E0473"/>
    <w:rsid w:val="004E242E"/>
    <w:rsid w:val="004E4757"/>
    <w:rsid w:val="004E5F77"/>
    <w:rsid w:val="004E6C2E"/>
    <w:rsid w:val="004E6DD5"/>
    <w:rsid w:val="004E7EDB"/>
    <w:rsid w:val="004F3BD1"/>
    <w:rsid w:val="004F4CE4"/>
    <w:rsid w:val="004F54D2"/>
    <w:rsid w:val="004F6A47"/>
    <w:rsid w:val="004F6D17"/>
    <w:rsid w:val="00500DA9"/>
    <w:rsid w:val="00501226"/>
    <w:rsid w:val="0050248A"/>
    <w:rsid w:val="00502ED7"/>
    <w:rsid w:val="0050356F"/>
    <w:rsid w:val="00503635"/>
    <w:rsid w:val="00503879"/>
    <w:rsid w:val="00503FF8"/>
    <w:rsid w:val="00504332"/>
    <w:rsid w:val="00504671"/>
    <w:rsid w:val="00504739"/>
    <w:rsid w:val="00505F23"/>
    <w:rsid w:val="005061A7"/>
    <w:rsid w:val="005079CE"/>
    <w:rsid w:val="00510B56"/>
    <w:rsid w:val="005117D5"/>
    <w:rsid w:val="005134BF"/>
    <w:rsid w:val="005156E0"/>
    <w:rsid w:val="005160EB"/>
    <w:rsid w:val="0051644E"/>
    <w:rsid w:val="00516BDB"/>
    <w:rsid w:val="00516F89"/>
    <w:rsid w:val="00521612"/>
    <w:rsid w:val="00521B19"/>
    <w:rsid w:val="00521B44"/>
    <w:rsid w:val="005221DC"/>
    <w:rsid w:val="00523C14"/>
    <w:rsid w:val="00524338"/>
    <w:rsid w:val="00526944"/>
    <w:rsid w:val="00536169"/>
    <w:rsid w:val="005443DA"/>
    <w:rsid w:val="00546D39"/>
    <w:rsid w:val="005503C4"/>
    <w:rsid w:val="00553B41"/>
    <w:rsid w:val="00556345"/>
    <w:rsid w:val="00557766"/>
    <w:rsid w:val="005578C9"/>
    <w:rsid w:val="005613E7"/>
    <w:rsid w:val="005677F5"/>
    <w:rsid w:val="00567DBD"/>
    <w:rsid w:val="00572342"/>
    <w:rsid w:val="00573C05"/>
    <w:rsid w:val="00574ACA"/>
    <w:rsid w:val="005756D9"/>
    <w:rsid w:val="00582A07"/>
    <w:rsid w:val="00584364"/>
    <w:rsid w:val="00584C72"/>
    <w:rsid w:val="005851F1"/>
    <w:rsid w:val="0058685C"/>
    <w:rsid w:val="005877F2"/>
    <w:rsid w:val="005960AC"/>
    <w:rsid w:val="005A0440"/>
    <w:rsid w:val="005A0717"/>
    <w:rsid w:val="005A0AE8"/>
    <w:rsid w:val="005A0E9F"/>
    <w:rsid w:val="005A43F0"/>
    <w:rsid w:val="005A6D54"/>
    <w:rsid w:val="005A7756"/>
    <w:rsid w:val="005A782F"/>
    <w:rsid w:val="005A7A2D"/>
    <w:rsid w:val="005B1959"/>
    <w:rsid w:val="005B2B58"/>
    <w:rsid w:val="005B334B"/>
    <w:rsid w:val="005B5F08"/>
    <w:rsid w:val="005B6EE1"/>
    <w:rsid w:val="005C0835"/>
    <w:rsid w:val="005C3254"/>
    <w:rsid w:val="005C39E6"/>
    <w:rsid w:val="005C3A6F"/>
    <w:rsid w:val="005C579F"/>
    <w:rsid w:val="005C5E48"/>
    <w:rsid w:val="005C6877"/>
    <w:rsid w:val="005D067F"/>
    <w:rsid w:val="005D19A4"/>
    <w:rsid w:val="005D3354"/>
    <w:rsid w:val="005D6063"/>
    <w:rsid w:val="005D75C2"/>
    <w:rsid w:val="005E0966"/>
    <w:rsid w:val="005E20BB"/>
    <w:rsid w:val="005E2DCD"/>
    <w:rsid w:val="005E5B1D"/>
    <w:rsid w:val="005F028F"/>
    <w:rsid w:val="005F23A4"/>
    <w:rsid w:val="005F5E2D"/>
    <w:rsid w:val="005F74E7"/>
    <w:rsid w:val="00600C9A"/>
    <w:rsid w:val="00601B26"/>
    <w:rsid w:val="006021AD"/>
    <w:rsid w:val="00602381"/>
    <w:rsid w:val="00606C7A"/>
    <w:rsid w:val="00606E13"/>
    <w:rsid w:val="0060706E"/>
    <w:rsid w:val="00607308"/>
    <w:rsid w:val="006125E3"/>
    <w:rsid w:val="006130D0"/>
    <w:rsid w:val="00614323"/>
    <w:rsid w:val="006143D3"/>
    <w:rsid w:val="006159DB"/>
    <w:rsid w:val="00615E3C"/>
    <w:rsid w:val="00616864"/>
    <w:rsid w:val="006169A6"/>
    <w:rsid w:val="00620D0D"/>
    <w:rsid w:val="006224A9"/>
    <w:rsid w:val="006229B7"/>
    <w:rsid w:val="0062376E"/>
    <w:rsid w:val="00623847"/>
    <w:rsid w:val="00623861"/>
    <w:rsid w:val="00624E6B"/>
    <w:rsid w:val="00627A95"/>
    <w:rsid w:val="00630F70"/>
    <w:rsid w:val="00631AA1"/>
    <w:rsid w:val="00633600"/>
    <w:rsid w:val="00633D40"/>
    <w:rsid w:val="006352D2"/>
    <w:rsid w:val="00635D6B"/>
    <w:rsid w:val="006370A8"/>
    <w:rsid w:val="00641304"/>
    <w:rsid w:val="00641FA0"/>
    <w:rsid w:val="00642B17"/>
    <w:rsid w:val="00643EEC"/>
    <w:rsid w:val="0064438B"/>
    <w:rsid w:val="006447B5"/>
    <w:rsid w:val="00644D3D"/>
    <w:rsid w:val="00645AB6"/>
    <w:rsid w:val="006461D3"/>
    <w:rsid w:val="00652EEE"/>
    <w:rsid w:val="006538C5"/>
    <w:rsid w:val="0065397F"/>
    <w:rsid w:val="00654B5C"/>
    <w:rsid w:val="00654E3F"/>
    <w:rsid w:val="006608FE"/>
    <w:rsid w:val="00660AFC"/>
    <w:rsid w:val="00661099"/>
    <w:rsid w:val="00661CA8"/>
    <w:rsid w:val="006658FA"/>
    <w:rsid w:val="0067229A"/>
    <w:rsid w:val="00672609"/>
    <w:rsid w:val="00674380"/>
    <w:rsid w:val="006756B8"/>
    <w:rsid w:val="00676426"/>
    <w:rsid w:val="00677362"/>
    <w:rsid w:val="006773AC"/>
    <w:rsid w:val="00681693"/>
    <w:rsid w:val="00685922"/>
    <w:rsid w:val="00685AFA"/>
    <w:rsid w:val="00687B1F"/>
    <w:rsid w:val="006900BE"/>
    <w:rsid w:val="006906F5"/>
    <w:rsid w:val="00692EA7"/>
    <w:rsid w:val="0069333A"/>
    <w:rsid w:val="00694B0F"/>
    <w:rsid w:val="00695627"/>
    <w:rsid w:val="00695CE2"/>
    <w:rsid w:val="00696970"/>
    <w:rsid w:val="006A0956"/>
    <w:rsid w:val="006A198F"/>
    <w:rsid w:val="006A19E7"/>
    <w:rsid w:val="006A57D0"/>
    <w:rsid w:val="006A621B"/>
    <w:rsid w:val="006A6406"/>
    <w:rsid w:val="006A7AE9"/>
    <w:rsid w:val="006B02C9"/>
    <w:rsid w:val="006B09E2"/>
    <w:rsid w:val="006B0FEF"/>
    <w:rsid w:val="006B15BE"/>
    <w:rsid w:val="006B1FF0"/>
    <w:rsid w:val="006B3820"/>
    <w:rsid w:val="006B4645"/>
    <w:rsid w:val="006C01BF"/>
    <w:rsid w:val="006C08D9"/>
    <w:rsid w:val="006C2458"/>
    <w:rsid w:val="006C321F"/>
    <w:rsid w:val="006C62AB"/>
    <w:rsid w:val="006C6AEA"/>
    <w:rsid w:val="006C7F89"/>
    <w:rsid w:val="006D08A4"/>
    <w:rsid w:val="006D2831"/>
    <w:rsid w:val="006D3624"/>
    <w:rsid w:val="006D3FAA"/>
    <w:rsid w:val="006D3FFB"/>
    <w:rsid w:val="006D7723"/>
    <w:rsid w:val="006E0E79"/>
    <w:rsid w:val="006E3AA2"/>
    <w:rsid w:val="006E46FA"/>
    <w:rsid w:val="006E5077"/>
    <w:rsid w:val="006E670C"/>
    <w:rsid w:val="006F00D2"/>
    <w:rsid w:val="006F22FF"/>
    <w:rsid w:val="006F485F"/>
    <w:rsid w:val="006F753F"/>
    <w:rsid w:val="00701B56"/>
    <w:rsid w:val="0070296C"/>
    <w:rsid w:val="0070323E"/>
    <w:rsid w:val="00703563"/>
    <w:rsid w:val="007035D4"/>
    <w:rsid w:val="00703AC7"/>
    <w:rsid w:val="00706E96"/>
    <w:rsid w:val="00710BA5"/>
    <w:rsid w:val="00710D09"/>
    <w:rsid w:val="00711377"/>
    <w:rsid w:val="0071325A"/>
    <w:rsid w:val="00713581"/>
    <w:rsid w:val="00715879"/>
    <w:rsid w:val="00717F04"/>
    <w:rsid w:val="0072062E"/>
    <w:rsid w:val="007216DA"/>
    <w:rsid w:val="0072395D"/>
    <w:rsid w:val="0072417B"/>
    <w:rsid w:val="007251BC"/>
    <w:rsid w:val="007274E5"/>
    <w:rsid w:val="007308BD"/>
    <w:rsid w:val="007314E0"/>
    <w:rsid w:val="00731FCA"/>
    <w:rsid w:val="007323FE"/>
    <w:rsid w:val="00733A98"/>
    <w:rsid w:val="007345C7"/>
    <w:rsid w:val="0074024A"/>
    <w:rsid w:val="00741126"/>
    <w:rsid w:val="00741478"/>
    <w:rsid w:val="007443A4"/>
    <w:rsid w:val="00747B1F"/>
    <w:rsid w:val="00755DEA"/>
    <w:rsid w:val="007601DE"/>
    <w:rsid w:val="00760D43"/>
    <w:rsid w:val="00760E32"/>
    <w:rsid w:val="00760EC4"/>
    <w:rsid w:val="00762570"/>
    <w:rsid w:val="00764D8E"/>
    <w:rsid w:val="00767D4E"/>
    <w:rsid w:val="00772B18"/>
    <w:rsid w:val="0077304A"/>
    <w:rsid w:val="00773F07"/>
    <w:rsid w:val="00774ADB"/>
    <w:rsid w:val="00775847"/>
    <w:rsid w:val="00776128"/>
    <w:rsid w:val="00776EC6"/>
    <w:rsid w:val="0077731A"/>
    <w:rsid w:val="0077743B"/>
    <w:rsid w:val="00777BD3"/>
    <w:rsid w:val="00780FE1"/>
    <w:rsid w:val="007812AC"/>
    <w:rsid w:val="00781389"/>
    <w:rsid w:val="00781523"/>
    <w:rsid w:val="00781744"/>
    <w:rsid w:val="00782F50"/>
    <w:rsid w:val="0078364C"/>
    <w:rsid w:val="0078366F"/>
    <w:rsid w:val="00785AA9"/>
    <w:rsid w:val="0078601F"/>
    <w:rsid w:val="00786B77"/>
    <w:rsid w:val="00790C38"/>
    <w:rsid w:val="00792567"/>
    <w:rsid w:val="00792618"/>
    <w:rsid w:val="0079533C"/>
    <w:rsid w:val="00795C68"/>
    <w:rsid w:val="00796A7D"/>
    <w:rsid w:val="00796BA4"/>
    <w:rsid w:val="00797A6B"/>
    <w:rsid w:val="007A009C"/>
    <w:rsid w:val="007A0399"/>
    <w:rsid w:val="007A0D4D"/>
    <w:rsid w:val="007A2B8C"/>
    <w:rsid w:val="007A2DBD"/>
    <w:rsid w:val="007A2F6E"/>
    <w:rsid w:val="007A3672"/>
    <w:rsid w:val="007A415E"/>
    <w:rsid w:val="007A497F"/>
    <w:rsid w:val="007A68C9"/>
    <w:rsid w:val="007B1863"/>
    <w:rsid w:val="007B225C"/>
    <w:rsid w:val="007B3A24"/>
    <w:rsid w:val="007B4F1A"/>
    <w:rsid w:val="007B764C"/>
    <w:rsid w:val="007B77B4"/>
    <w:rsid w:val="007C0A07"/>
    <w:rsid w:val="007C0DDF"/>
    <w:rsid w:val="007C13FA"/>
    <w:rsid w:val="007C26A2"/>
    <w:rsid w:val="007C39A1"/>
    <w:rsid w:val="007C4310"/>
    <w:rsid w:val="007C4926"/>
    <w:rsid w:val="007C5282"/>
    <w:rsid w:val="007C6579"/>
    <w:rsid w:val="007D0426"/>
    <w:rsid w:val="007D1536"/>
    <w:rsid w:val="007D4045"/>
    <w:rsid w:val="007D4551"/>
    <w:rsid w:val="007D5C84"/>
    <w:rsid w:val="007D611E"/>
    <w:rsid w:val="007D691C"/>
    <w:rsid w:val="007E018C"/>
    <w:rsid w:val="007E231A"/>
    <w:rsid w:val="007E2FEF"/>
    <w:rsid w:val="007E455D"/>
    <w:rsid w:val="007E4C26"/>
    <w:rsid w:val="007E4E43"/>
    <w:rsid w:val="007E5EE8"/>
    <w:rsid w:val="007E5F33"/>
    <w:rsid w:val="007E7137"/>
    <w:rsid w:val="007F0B6D"/>
    <w:rsid w:val="007F1EE3"/>
    <w:rsid w:val="007F53E3"/>
    <w:rsid w:val="00800538"/>
    <w:rsid w:val="00800644"/>
    <w:rsid w:val="00803848"/>
    <w:rsid w:val="00807B65"/>
    <w:rsid w:val="00807F01"/>
    <w:rsid w:val="00811E6B"/>
    <w:rsid w:val="00812395"/>
    <w:rsid w:val="008128E4"/>
    <w:rsid w:val="00815B42"/>
    <w:rsid w:val="00816A73"/>
    <w:rsid w:val="00817127"/>
    <w:rsid w:val="00820285"/>
    <w:rsid w:val="00820D42"/>
    <w:rsid w:val="00821117"/>
    <w:rsid w:val="00822F63"/>
    <w:rsid w:val="00823079"/>
    <w:rsid w:val="008240A9"/>
    <w:rsid w:val="00824704"/>
    <w:rsid w:val="00825135"/>
    <w:rsid w:val="008252D9"/>
    <w:rsid w:val="0082590D"/>
    <w:rsid w:val="00825D1A"/>
    <w:rsid w:val="00826C7E"/>
    <w:rsid w:val="008301A5"/>
    <w:rsid w:val="008327E4"/>
    <w:rsid w:val="00832EFD"/>
    <w:rsid w:val="008334AE"/>
    <w:rsid w:val="00835383"/>
    <w:rsid w:val="00840214"/>
    <w:rsid w:val="008405FA"/>
    <w:rsid w:val="0084255E"/>
    <w:rsid w:val="008425CF"/>
    <w:rsid w:val="008441D5"/>
    <w:rsid w:val="008443AD"/>
    <w:rsid w:val="00844F1C"/>
    <w:rsid w:val="00852FEF"/>
    <w:rsid w:val="00853823"/>
    <w:rsid w:val="00857AE6"/>
    <w:rsid w:val="008610C1"/>
    <w:rsid w:val="00861A4F"/>
    <w:rsid w:val="00862B3A"/>
    <w:rsid w:val="00862BA4"/>
    <w:rsid w:val="00866265"/>
    <w:rsid w:val="008711A9"/>
    <w:rsid w:val="00871905"/>
    <w:rsid w:val="00872224"/>
    <w:rsid w:val="008744DF"/>
    <w:rsid w:val="0087500E"/>
    <w:rsid w:val="00875B5A"/>
    <w:rsid w:val="0087684D"/>
    <w:rsid w:val="00881228"/>
    <w:rsid w:val="0088175D"/>
    <w:rsid w:val="00882171"/>
    <w:rsid w:val="008824A7"/>
    <w:rsid w:val="00883E8B"/>
    <w:rsid w:val="00884D44"/>
    <w:rsid w:val="00885AB0"/>
    <w:rsid w:val="00885C3A"/>
    <w:rsid w:val="00887824"/>
    <w:rsid w:val="00890B1C"/>
    <w:rsid w:val="008918D5"/>
    <w:rsid w:val="0089190C"/>
    <w:rsid w:val="00891A1B"/>
    <w:rsid w:val="00893F46"/>
    <w:rsid w:val="0089411E"/>
    <w:rsid w:val="008963DB"/>
    <w:rsid w:val="00896CF1"/>
    <w:rsid w:val="00896EA0"/>
    <w:rsid w:val="00896FDB"/>
    <w:rsid w:val="008A0D43"/>
    <w:rsid w:val="008A2A05"/>
    <w:rsid w:val="008A3E6E"/>
    <w:rsid w:val="008A4316"/>
    <w:rsid w:val="008A4974"/>
    <w:rsid w:val="008A5C8E"/>
    <w:rsid w:val="008A6B9E"/>
    <w:rsid w:val="008B0D54"/>
    <w:rsid w:val="008B1165"/>
    <w:rsid w:val="008B1C84"/>
    <w:rsid w:val="008B4872"/>
    <w:rsid w:val="008B613F"/>
    <w:rsid w:val="008B7FCF"/>
    <w:rsid w:val="008C0487"/>
    <w:rsid w:val="008C06DF"/>
    <w:rsid w:val="008C3577"/>
    <w:rsid w:val="008C5B7C"/>
    <w:rsid w:val="008C66C8"/>
    <w:rsid w:val="008D0169"/>
    <w:rsid w:val="008D23CB"/>
    <w:rsid w:val="008D2F02"/>
    <w:rsid w:val="008D38E9"/>
    <w:rsid w:val="008D4053"/>
    <w:rsid w:val="008D4301"/>
    <w:rsid w:val="008D51A0"/>
    <w:rsid w:val="008D5B42"/>
    <w:rsid w:val="008D5E50"/>
    <w:rsid w:val="008E0387"/>
    <w:rsid w:val="008E3DE3"/>
    <w:rsid w:val="008E7159"/>
    <w:rsid w:val="008E7272"/>
    <w:rsid w:val="008F0765"/>
    <w:rsid w:val="008F1B3F"/>
    <w:rsid w:val="008F22B9"/>
    <w:rsid w:val="008F3616"/>
    <w:rsid w:val="008F3D7D"/>
    <w:rsid w:val="00900ABA"/>
    <w:rsid w:val="00902284"/>
    <w:rsid w:val="00902B6E"/>
    <w:rsid w:val="009054B8"/>
    <w:rsid w:val="00905D72"/>
    <w:rsid w:val="00906742"/>
    <w:rsid w:val="00910453"/>
    <w:rsid w:val="009104A1"/>
    <w:rsid w:val="009106A8"/>
    <w:rsid w:val="00911F2C"/>
    <w:rsid w:val="009133F0"/>
    <w:rsid w:val="009166D2"/>
    <w:rsid w:val="00916E11"/>
    <w:rsid w:val="00917010"/>
    <w:rsid w:val="00917055"/>
    <w:rsid w:val="00917580"/>
    <w:rsid w:val="009208EB"/>
    <w:rsid w:val="00923C2B"/>
    <w:rsid w:val="00923CD4"/>
    <w:rsid w:val="00924479"/>
    <w:rsid w:val="00925AA6"/>
    <w:rsid w:val="00925B12"/>
    <w:rsid w:val="009260FF"/>
    <w:rsid w:val="0092659C"/>
    <w:rsid w:val="00933D7D"/>
    <w:rsid w:val="0093557E"/>
    <w:rsid w:val="009373BD"/>
    <w:rsid w:val="009375E9"/>
    <w:rsid w:val="00937779"/>
    <w:rsid w:val="0094058D"/>
    <w:rsid w:val="00941EA9"/>
    <w:rsid w:val="00942101"/>
    <w:rsid w:val="0094348F"/>
    <w:rsid w:val="009464D2"/>
    <w:rsid w:val="00950477"/>
    <w:rsid w:val="009508CC"/>
    <w:rsid w:val="009534D3"/>
    <w:rsid w:val="0095486B"/>
    <w:rsid w:val="00954A45"/>
    <w:rsid w:val="00956B7B"/>
    <w:rsid w:val="00957043"/>
    <w:rsid w:val="0096105D"/>
    <w:rsid w:val="00962942"/>
    <w:rsid w:val="00963F44"/>
    <w:rsid w:val="00965310"/>
    <w:rsid w:val="009664C5"/>
    <w:rsid w:val="00966777"/>
    <w:rsid w:val="009668BC"/>
    <w:rsid w:val="0096709C"/>
    <w:rsid w:val="00967562"/>
    <w:rsid w:val="00967F62"/>
    <w:rsid w:val="00970BB3"/>
    <w:rsid w:val="00972991"/>
    <w:rsid w:val="00972B31"/>
    <w:rsid w:val="00976669"/>
    <w:rsid w:val="0098129A"/>
    <w:rsid w:val="0098446A"/>
    <w:rsid w:val="0098581A"/>
    <w:rsid w:val="0098649D"/>
    <w:rsid w:val="009968BE"/>
    <w:rsid w:val="00996A8B"/>
    <w:rsid w:val="009A0069"/>
    <w:rsid w:val="009A0991"/>
    <w:rsid w:val="009A2060"/>
    <w:rsid w:val="009A2877"/>
    <w:rsid w:val="009A3C9A"/>
    <w:rsid w:val="009A3E85"/>
    <w:rsid w:val="009A41A3"/>
    <w:rsid w:val="009A422C"/>
    <w:rsid w:val="009A46AD"/>
    <w:rsid w:val="009A5154"/>
    <w:rsid w:val="009A56EA"/>
    <w:rsid w:val="009A624D"/>
    <w:rsid w:val="009A79C7"/>
    <w:rsid w:val="009B0A3E"/>
    <w:rsid w:val="009B0D4C"/>
    <w:rsid w:val="009B18EC"/>
    <w:rsid w:val="009B26FD"/>
    <w:rsid w:val="009B2B63"/>
    <w:rsid w:val="009B4E0F"/>
    <w:rsid w:val="009B5842"/>
    <w:rsid w:val="009B5B79"/>
    <w:rsid w:val="009B5FDD"/>
    <w:rsid w:val="009B7FDB"/>
    <w:rsid w:val="009C3EAC"/>
    <w:rsid w:val="009C4D2A"/>
    <w:rsid w:val="009C5CD1"/>
    <w:rsid w:val="009D352B"/>
    <w:rsid w:val="009D7D30"/>
    <w:rsid w:val="009E1409"/>
    <w:rsid w:val="009E1C19"/>
    <w:rsid w:val="009E1EE1"/>
    <w:rsid w:val="009E2DCA"/>
    <w:rsid w:val="009E47C7"/>
    <w:rsid w:val="009E4822"/>
    <w:rsid w:val="009E78A9"/>
    <w:rsid w:val="009F1C6B"/>
    <w:rsid w:val="009F298F"/>
    <w:rsid w:val="009F44A4"/>
    <w:rsid w:val="009F4E06"/>
    <w:rsid w:val="009F58DC"/>
    <w:rsid w:val="009F7FF3"/>
    <w:rsid w:val="00A00163"/>
    <w:rsid w:val="00A007CB"/>
    <w:rsid w:val="00A019AF"/>
    <w:rsid w:val="00A02633"/>
    <w:rsid w:val="00A0555F"/>
    <w:rsid w:val="00A059D1"/>
    <w:rsid w:val="00A05D08"/>
    <w:rsid w:val="00A0603C"/>
    <w:rsid w:val="00A06EB4"/>
    <w:rsid w:val="00A07BC3"/>
    <w:rsid w:val="00A10586"/>
    <w:rsid w:val="00A10728"/>
    <w:rsid w:val="00A12D59"/>
    <w:rsid w:val="00A13A43"/>
    <w:rsid w:val="00A14AD6"/>
    <w:rsid w:val="00A14D2B"/>
    <w:rsid w:val="00A16526"/>
    <w:rsid w:val="00A16BD6"/>
    <w:rsid w:val="00A177CB"/>
    <w:rsid w:val="00A2092A"/>
    <w:rsid w:val="00A2303D"/>
    <w:rsid w:val="00A235BF"/>
    <w:rsid w:val="00A31F4C"/>
    <w:rsid w:val="00A32753"/>
    <w:rsid w:val="00A332E9"/>
    <w:rsid w:val="00A33CF4"/>
    <w:rsid w:val="00A3556E"/>
    <w:rsid w:val="00A40916"/>
    <w:rsid w:val="00A41533"/>
    <w:rsid w:val="00A44446"/>
    <w:rsid w:val="00A44587"/>
    <w:rsid w:val="00A451D6"/>
    <w:rsid w:val="00A45D97"/>
    <w:rsid w:val="00A4708F"/>
    <w:rsid w:val="00A51847"/>
    <w:rsid w:val="00A5782D"/>
    <w:rsid w:val="00A57982"/>
    <w:rsid w:val="00A603AC"/>
    <w:rsid w:val="00A633B4"/>
    <w:rsid w:val="00A65CA7"/>
    <w:rsid w:val="00A65EB9"/>
    <w:rsid w:val="00A66235"/>
    <w:rsid w:val="00A678C4"/>
    <w:rsid w:val="00A67AC5"/>
    <w:rsid w:val="00A67E63"/>
    <w:rsid w:val="00A71322"/>
    <w:rsid w:val="00A71687"/>
    <w:rsid w:val="00A726AA"/>
    <w:rsid w:val="00A732BD"/>
    <w:rsid w:val="00A7553C"/>
    <w:rsid w:val="00A756E3"/>
    <w:rsid w:val="00A75C34"/>
    <w:rsid w:val="00A763A6"/>
    <w:rsid w:val="00A83699"/>
    <w:rsid w:val="00A8383E"/>
    <w:rsid w:val="00A840E7"/>
    <w:rsid w:val="00A846AF"/>
    <w:rsid w:val="00A85DFD"/>
    <w:rsid w:val="00A8614B"/>
    <w:rsid w:val="00A863C4"/>
    <w:rsid w:val="00A87816"/>
    <w:rsid w:val="00A9155A"/>
    <w:rsid w:val="00A91896"/>
    <w:rsid w:val="00A930D0"/>
    <w:rsid w:val="00A937B4"/>
    <w:rsid w:val="00A94214"/>
    <w:rsid w:val="00A96BAC"/>
    <w:rsid w:val="00A970BB"/>
    <w:rsid w:val="00A977AA"/>
    <w:rsid w:val="00A97971"/>
    <w:rsid w:val="00AA0C4C"/>
    <w:rsid w:val="00AA16E5"/>
    <w:rsid w:val="00AA1A83"/>
    <w:rsid w:val="00AA2F34"/>
    <w:rsid w:val="00AA5301"/>
    <w:rsid w:val="00AA67A1"/>
    <w:rsid w:val="00AB3198"/>
    <w:rsid w:val="00AB5809"/>
    <w:rsid w:val="00AB5D82"/>
    <w:rsid w:val="00AB74E2"/>
    <w:rsid w:val="00AC0F87"/>
    <w:rsid w:val="00AC1934"/>
    <w:rsid w:val="00AC1FFE"/>
    <w:rsid w:val="00AC22D6"/>
    <w:rsid w:val="00AC2C8A"/>
    <w:rsid w:val="00AC519C"/>
    <w:rsid w:val="00AC5697"/>
    <w:rsid w:val="00AC5B79"/>
    <w:rsid w:val="00AC71A6"/>
    <w:rsid w:val="00AD1203"/>
    <w:rsid w:val="00AD2A88"/>
    <w:rsid w:val="00AD2DE6"/>
    <w:rsid w:val="00AD3668"/>
    <w:rsid w:val="00AE0BDB"/>
    <w:rsid w:val="00AE3558"/>
    <w:rsid w:val="00AE38D4"/>
    <w:rsid w:val="00AE4428"/>
    <w:rsid w:val="00AE5B05"/>
    <w:rsid w:val="00AF28F2"/>
    <w:rsid w:val="00AF4EF4"/>
    <w:rsid w:val="00AF585B"/>
    <w:rsid w:val="00AF6D66"/>
    <w:rsid w:val="00AF74E7"/>
    <w:rsid w:val="00AF7A4C"/>
    <w:rsid w:val="00B00286"/>
    <w:rsid w:val="00B002B7"/>
    <w:rsid w:val="00B01DCC"/>
    <w:rsid w:val="00B02D56"/>
    <w:rsid w:val="00B03A23"/>
    <w:rsid w:val="00B03B61"/>
    <w:rsid w:val="00B0552C"/>
    <w:rsid w:val="00B069FF"/>
    <w:rsid w:val="00B07A6F"/>
    <w:rsid w:val="00B07FE3"/>
    <w:rsid w:val="00B13F2F"/>
    <w:rsid w:val="00B14018"/>
    <w:rsid w:val="00B149D2"/>
    <w:rsid w:val="00B170A4"/>
    <w:rsid w:val="00B21222"/>
    <w:rsid w:val="00B21893"/>
    <w:rsid w:val="00B21A26"/>
    <w:rsid w:val="00B22725"/>
    <w:rsid w:val="00B231A2"/>
    <w:rsid w:val="00B2355D"/>
    <w:rsid w:val="00B25A42"/>
    <w:rsid w:val="00B265C0"/>
    <w:rsid w:val="00B2699B"/>
    <w:rsid w:val="00B315E8"/>
    <w:rsid w:val="00B335BB"/>
    <w:rsid w:val="00B35C85"/>
    <w:rsid w:val="00B36894"/>
    <w:rsid w:val="00B41335"/>
    <w:rsid w:val="00B42833"/>
    <w:rsid w:val="00B44CD9"/>
    <w:rsid w:val="00B45BEB"/>
    <w:rsid w:val="00B5076A"/>
    <w:rsid w:val="00B5356B"/>
    <w:rsid w:val="00B53CB8"/>
    <w:rsid w:val="00B54CAF"/>
    <w:rsid w:val="00B55723"/>
    <w:rsid w:val="00B56F6C"/>
    <w:rsid w:val="00B57C26"/>
    <w:rsid w:val="00B57D7B"/>
    <w:rsid w:val="00B603E7"/>
    <w:rsid w:val="00B62363"/>
    <w:rsid w:val="00B647FC"/>
    <w:rsid w:val="00B65BD9"/>
    <w:rsid w:val="00B66074"/>
    <w:rsid w:val="00B67859"/>
    <w:rsid w:val="00B67B2F"/>
    <w:rsid w:val="00B706C9"/>
    <w:rsid w:val="00B719A4"/>
    <w:rsid w:val="00B72174"/>
    <w:rsid w:val="00B7220B"/>
    <w:rsid w:val="00B7238E"/>
    <w:rsid w:val="00B75233"/>
    <w:rsid w:val="00B757A4"/>
    <w:rsid w:val="00B8007F"/>
    <w:rsid w:val="00B819B9"/>
    <w:rsid w:val="00B81F4D"/>
    <w:rsid w:val="00B90F91"/>
    <w:rsid w:val="00B9177A"/>
    <w:rsid w:val="00B92CC7"/>
    <w:rsid w:val="00B92F62"/>
    <w:rsid w:val="00B93926"/>
    <w:rsid w:val="00B939C1"/>
    <w:rsid w:val="00B93E5C"/>
    <w:rsid w:val="00B94598"/>
    <w:rsid w:val="00B96900"/>
    <w:rsid w:val="00B96A08"/>
    <w:rsid w:val="00B97481"/>
    <w:rsid w:val="00B97EF2"/>
    <w:rsid w:val="00BA05AF"/>
    <w:rsid w:val="00BA0FD6"/>
    <w:rsid w:val="00BA1435"/>
    <w:rsid w:val="00BA233C"/>
    <w:rsid w:val="00BA27E2"/>
    <w:rsid w:val="00BA43D7"/>
    <w:rsid w:val="00BA462C"/>
    <w:rsid w:val="00BA478D"/>
    <w:rsid w:val="00BA5C89"/>
    <w:rsid w:val="00BA5D0F"/>
    <w:rsid w:val="00BA62E5"/>
    <w:rsid w:val="00BA65BA"/>
    <w:rsid w:val="00BA791C"/>
    <w:rsid w:val="00BA7953"/>
    <w:rsid w:val="00BB2248"/>
    <w:rsid w:val="00BB25B2"/>
    <w:rsid w:val="00BB7120"/>
    <w:rsid w:val="00BC1EA9"/>
    <w:rsid w:val="00BC479B"/>
    <w:rsid w:val="00BC4D64"/>
    <w:rsid w:val="00BD02C8"/>
    <w:rsid w:val="00BD0AF8"/>
    <w:rsid w:val="00BD0E5A"/>
    <w:rsid w:val="00BD1164"/>
    <w:rsid w:val="00BD4C8A"/>
    <w:rsid w:val="00BD5816"/>
    <w:rsid w:val="00BE1934"/>
    <w:rsid w:val="00BE7045"/>
    <w:rsid w:val="00BF000C"/>
    <w:rsid w:val="00BF0748"/>
    <w:rsid w:val="00BF3704"/>
    <w:rsid w:val="00BF4C57"/>
    <w:rsid w:val="00BF7979"/>
    <w:rsid w:val="00C020B8"/>
    <w:rsid w:val="00C02633"/>
    <w:rsid w:val="00C040C6"/>
    <w:rsid w:val="00C04874"/>
    <w:rsid w:val="00C0531A"/>
    <w:rsid w:val="00C07281"/>
    <w:rsid w:val="00C10EDD"/>
    <w:rsid w:val="00C11BAE"/>
    <w:rsid w:val="00C133DA"/>
    <w:rsid w:val="00C151DA"/>
    <w:rsid w:val="00C1783E"/>
    <w:rsid w:val="00C201CE"/>
    <w:rsid w:val="00C20AD9"/>
    <w:rsid w:val="00C2259C"/>
    <w:rsid w:val="00C22856"/>
    <w:rsid w:val="00C24BBB"/>
    <w:rsid w:val="00C26081"/>
    <w:rsid w:val="00C26448"/>
    <w:rsid w:val="00C264C6"/>
    <w:rsid w:val="00C26D75"/>
    <w:rsid w:val="00C318F2"/>
    <w:rsid w:val="00C31AE4"/>
    <w:rsid w:val="00C3272D"/>
    <w:rsid w:val="00C344EB"/>
    <w:rsid w:val="00C34DD0"/>
    <w:rsid w:val="00C35AC8"/>
    <w:rsid w:val="00C40484"/>
    <w:rsid w:val="00C431DD"/>
    <w:rsid w:val="00C4320F"/>
    <w:rsid w:val="00C435AE"/>
    <w:rsid w:val="00C4575F"/>
    <w:rsid w:val="00C46650"/>
    <w:rsid w:val="00C50EE5"/>
    <w:rsid w:val="00C515E4"/>
    <w:rsid w:val="00C51FBC"/>
    <w:rsid w:val="00C5216D"/>
    <w:rsid w:val="00C52E7A"/>
    <w:rsid w:val="00C53CBD"/>
    <w:rsid w:val="00C54129"/>
    <w:rsid w:val="00C54D0F"/>
    <w:rsid w:val="00C555F8"/>
    <w:rsid w:val="00C556A7"/>
    <w:rsid w:val="00C55A0D"/>
    <w:rsid w:val="00C56B4E"/>
    <w:rsid w:val="00C60100"/>
    <w:rsid w:val="00C60C1A"/>
    <w:rsid w:val="00C64331"/>
    <w:rsid w:val="00C65691"/>
    <w:rsid w:val="00C66000"/>
    <w:rsid w:val="00C7261B"/>
    <w:rsid w:val="00C73DFC"/>
    <w:rsid w:val="00C74347"/>
    <w:rsid w:val="00C7674D"/>
    <w:rsid w:val="00C77CC7"/>
    <w:rsid w:val="00C8267C"/>
    <w:rsid w:val="00C8321B"/>
    <w:rsid w:val="00C8404E"/>
    <w:rsid w:val="00C86B84"/>
    <w:rsid w:val="00C90475"/>
    <w:rsid w:val="00C90BE7"/>
    <w:rsid w:val="00C91DEF"/>
    <w:rsid w:val="00C92B0C"/>
    <w:rsid w:val="00C93A8D"/>
    <w:rsid w:val="00C96645"/>
    <w:rsid w:val="00C97F83"/>
    <w:rsid w:val="00CA1CA7"/>
    <w:rsid w:val="00CA1F3D"/>
    <w:rsid w:val="00CA3874"/>
    <w:rsid w:val="00CA4C08"/>
    <w:rsid w:val="00CA4CA8"/>
    <w:rsid w:val="00CA50BF"/>
    <w:rsid w:val="00CA523A"/>
    <w:rsid w:val="00CA707E"/>
    <w:rsid w:val="00CA77B7"/>
    <w:rsid w:val="00CA79EB"/>
    <w:rsid w:val="00CB02F0"/>
    <w:rsid w:val="00CB18D3"/>
    <w:rsid w:val="00CB25F6"/>
    <w:rsid w:val="00CB2C5A"/>
    <w:rsid w:val="00CB47E4"/>
    <w:rsid w:val="00CB49C1"/>
    <w:rsid w:val="00CB5622"/>
    <w:rsid w:val="00CB6716"/>
    <w:rsid w:val="00CC34C6"/>
    <w:rsid w:val="00CC5F04"/>
    <w:rsid w:val="00CC7688"/>
    <w:rsid w:val="00CD0DE1"/>
    <w:rsid w:val="00CD2141"/>
    <w:rsid w:val="00CD3B18"/>
    <w:rsid w:val="00CD5276"/>
    <w:rsid w:val="00CD5BD6"/>
    <w:rsid w:val="00CD6056"/>
    <w:rsid w:val="00CD6088"/>
    <w:rsid w:val="00CD60FE"/>
    <w:rsid w:val="00CD6EAB"/>
    <w:rsid w:val="00CE1263"/>
    <w:rsid w:val="00CE18FF"/>
    <w:rsid w:val="00CE1EF1"/>
    <w:rsid w:val="00CE2BB8"/>
    <w:rsid w:val="00CE3003"/>
    <w:rsid w:val="00CE47A3"/>
    <w:rsid w:val="00CE4AB6"/>
    <w:rsid w:val="00CE4DD4"/>
    <w:rsid w:val="00CE576D"/>
    <w:rsid w:val="00CE5C86"/>
    <w:rsid w:val="00CE66B2"/>
    <w:rsid w:val="00CE6B8E"/>
    <w:rsid w:val="00CE7992"/>
    <w:rsid w:val="00CF4185"/>
    <w:rsid w:val="00CF6C02"/>
    <w:rsid w:val="00CF7F92"/>
    <w:rsid w:val="00D00424"/>
    <w:rsid w:val="00D016CA"/>
    <w:rsid w:val="00D03D05"/>
    <w:rsid w:val="00D043B6"/>
    <w:rsid w:val="00D045C1"/>
    <w:rsid w:val="00D050C1"/>
    <w:rsid w:val="00D071C4"/>
    <w:rsid w:val="00D07228"/>
    <w:rsid w:val="00D134A0"/>
    <w:rsid w:val="00D162B0"/>
    <w:rsid w:val="00D17DEB"/>
    <w:rsid w:val="00D233FB"/>
    <w:rsid w:val="00D2442A"/>
    <w:rsid w:val="00D26864"/>
    <w:rsid w:val="00D30644"/>
    <w:rsid w:val="00D3122B"/>
    <w:rsid w:val="00D32BBB"/>
    <w:rsid w:val="00D33C89"/>
    <w:rsid w:val="00D33DDC"/>
    <w:rsid w:val="00D372E9"/>
    <w:rsid w:val="00D37BE6"/>
    <w:rsid w:val="00D37E0B"/>
    <w:rsid w:val="00D37FB9"/>
    <w:rsid w:val="00D414C0"/>
    <w:rsid w:val="00D4155D"/>
    <w:rsid w:val="00D41B8F"/>
    <w:rsid w:val="00D41BD3"/>
    <w:rsid w:val="00D44FAF"/>
    <w:rsid w:val="00D47503"/>
    <w:rsid w:val="00D507F9"/>
    <w:rsid w:val="00D50E6D"/>
    <w:rsid w:val="00D535E6"/>
    <w:rsid w:val="00D54C0A"/>
    <w:rsid w:val="00D60479"/>
    <w:rsid w:val="00D62190"/>
    <w:rsid w:val="00D62C54"/>
    <w:rsid w:val="00D63A6F"/>
    <w:rsid w:val="00D64D4D"/>
    <w:rsid w:val="00D67D0E"/>
    <w:rsid w:val="00D701A4"/>
    <w:rsid w:val="00D7136F"/>
    <w:rsid w:val="00D71B02"/>
    <w:rsid w:val="00D71BE6"/>
    <w:rsid w:val="00D723E9"/>
    <w:rsid w:val="00D7244B"/>
    <w:rsid w:val="00D72EF1"/>
    <w:rsid w:val="00D74B17"/>
    <w:rsid w:val="00D759BE"/>
    <w:rsid w:val="00D76CC2"/>
    <w:rsid w:val="00D770AC"/>
    <w:rsid w:val="00D8305A"/>
    <w:rsid w:val="00D837D2"/>
    <w:rsid w:val="00D84C86"/>
    <w:rsid w:val="00D86C3A"/>
    <w:rsid w:val="00D8703D"/>
    <w:rsid w:val="00D8722B"/>
    <w:rsid w:val="00D90D10"/>
    <w:rsid w:val="00D91FDF"/>
    <w:rsid w:val="00D92E41"/>
    <w:rsid w:val="00D93F4A"/>
    <w:rsid w:val="00D945DB"/>
    <w:rsid w:val="00D95E44"/>
    <w:rsid w:val="00D96A78"/>
    <w:rsid w:val="00DA0275"/>
    <w:rsid w:val="00DA198A"/>
    <w:rsid w:val="00DA21CE"/>
    <w:rsid w:val="00DA2700"/>
    <w:rsid w:val="00DA3406"/>
    <w:rsid w:val="00DA4405"/>
    <w:rsid w:val="00DA4522"/>
    <w:rsid w:val="00DB1DA7"/>
    <w:rsid w:val="00DC07B5"/>
    <w:rsid w:val="00DC15D0"/>
    <w:rsid w:val="00DC2202"/>
    <w:rsid w:val="00DC257E"/>
    <w:rsid w:val="00DC371C"/>
    <w:rsid w:val="00DC3855"/>
    <w:rsid w:val="00DC5843"/>
    <w:rsid w:val="00DC6148"/>
    <w:rsid w:val="00DC740D"/>
    <w:rsid w:val="00DD0631"/>
    <w:rsid w:val="00DD598A"/>
    <w:rsid w:val="00DD74C5"/>
    <w:rsid w:val="00DE1073"/>
    <w:rsid w:val="00DE160B"/>
    <w:rsid w:val="00DE2D37"/>
    <w:rsid w:val="00DE3645"/>
    <w:rsid w:val="00DE3DDA"/>
    <w:rsid w:val="00DE4E2F"/>
    <w:rsid w:val="00DE591C"/>
    <w:rsid w:val="00DE5CD4"/>
    <w:rsid w:val="00DE68DE"/>
    <w:rsid w:val="00DE6D51"/>
    <w:rsid w:val="00DE7231"/>
    <w:rsid w:val="00DE72E9"/>
    <w:rsid w:val="00DF08EB"/>
    <w:rsid w:val="00DF297F"/>
    <w:rsid w:val="00DF555E"/>
    <w:rsid w:val="00DF62EE"/>
    <w:rsid w:val="00DF6D77"/>
    <w:rsid w:val="00DF6E8D"/>
    <w:rsid w:val="00DF7441"/>
    <w:rsid w:val="00DF7E16"/>
    <w:rsid w:val="00E02859"/>
    <w:rsid w:val="00E063CC"/>
    <w:rsid w:val="00E06C54"/>
    <w:rsid w:val="00E102C4"/>
    <w:rsid w:val="00E12342"/>
    <w:rsid w:val="00E22A48"/>
    <w:rsid w:val="00E23436"/>
    <w:rsid w:val="00E246AF"/>
    <w:rsid w:val="00E25CC6"/>
    <w:rsid w:val="00E262F1"/>
    <w:rsid w:val="00E267F5"/>
    <w:rsid w:val="00E2681F"/>
    <w:rsid w:val="00E268E5"/>
    <w:rsid w:val="00E26BB3"/>
    <w:rsid w:val="00E31B2B"/>
    <w:rsid w:val="00E320B4"/>
    <w:rsid w:val="00E322EE"/>
    <w:rsid w:val="00E33CA7"/>
    <w:rsid w:val="00E3630F"/>
    <w:rsid w:val="00E3668E"/>
    <w:rsid w:val="00E36C15"/>
    <w:rsid w:val="00E449A9"/>
    <w:rsid w:val="00E44AA6"/>
    <w:rsid w:val="00E44B28"/>
    <w:rsid w:val="00E45D8E"/>
    <w:rsid w:val="00E47742"/>
    <w:rsid w:val="00E47C00"/>
    <w:rsid w:val="00E47E86"/>
    <w:rsid w:val="00E52B45"/>
    <w:rsid w:val="00E52FFD"/>
    <w:rsid w:val="00E53DF8"/>
    <w:rsid w:val="00E54297"/>
    <w:rsid w:val="00E5467A"/>
    <w:rsid w:val="00E54B15"/>
    <w:rsid w:val="00E56F58"/>
    <w:rsid w:val="00E62FCE"/>
    <w:rsid w:val="00E64E54"/>
    <w:rsid w:val="00E6642D"/>
    <w:rsid w:val="00E671E5"/>
    <w:rsid w:val="00E7088E"/>
    <w:rsid w:val="00E72556"/>
    <w:rsid w:val="00E7365E"/>
    <w:rsid w:val="00E74905"/>
    <w:rsid w:val="00E74E7A"/>
    <w:rsid w:val="00E76317"/>
    <w:rsid w:val="00E77343"/>
    <w:rsid w:val="00E77EBC"/>
    <w:rsid w:val="00E85AA5"/>
    <w:rsid w:val="00E910C4"/>
    <w:rsid w:val="00E92638"/>
    <w:rsid w:val="00E93DFD"/>
    <w:rsid w:val="00E94926"/>
    <w:rsid w:val="00E9678F"/>
    <w:rsid w:val="00E96CB8"/>
    <w:rsid w:val="00E9762A"/>
    <w:rsid w:val="00E977CF"/>
    <w:rsid w:val="00EA07EB"/>
    <w:rsid w:val="00EA56B4"/>
    <w:rsid w:val="00EB049C"/>
    <w:rsid w:val="00EB07A7"/>
    <w:rsid w:val="00EB1471"/>
    <w:rsid w:val="00EB6D39"/>
    <w:rsid w:val="00EB7DD9"/>
    <w:rsid w:val="00EB7DF7"/>
    <w:rsid w:val="00EC05A1"/>
    <w:rsid w:val="00EC0A0A"/>
    <w:rsid w:val="00EC109D"/>
    <w:rsid w:val="00EC18AE"/>
    <w:rsid w:val="00EC4471"/>
    <w:rsid w:val="00EC481B"/>
    <w:rsid w:val="00EC55C8"/>
    <w:rsid w:val="00EC5C0D"/>
    <w:rsid w:val="00EC7728"/>
    <w:rsid w:val="00EC77D9"/>
    <w:rsid w:val="00ED06CE"/>
    <w:rsid w:val="00ED1F6A"/>
    <w:rsid w:val="00ED2E6C"/>
    <w:rsid w:val="00ED3812"/>
    <w:rsid w:val="00EE0548"/>
    <w:rsid w:val="00EE1B57"/>
    <w:rsid w:val="00EE2991"/>
    <w:rsid w:val="00EE406A"/>
    <w:rsid w:val="00EE43DD"/>
    <w:rsid w:val="00EE4849"/>
    <w:rsid w:val="00EE6449"/>
    <w:rsid w:val="00EE7493"/>
    <w:rsid w:val="00EF6211"/>
    <w:rsid w:val="00F00082"/>
    <w:rsid w:val="00F02BA9"/>
    <w:rsid w:val="00F03D70"/>
    <w:rsid w:val="00F0506F"/>
    <w:rsid w:val="00F05D13"/>
    <w:rsid w:val="00F065D3"/>
    <w:rsid w:val="00F11DD2"/>
    <w:rsid w:val="00F135CA"/>
    <w:rsid w:val="00F142F7"/>
    <w:rsid w:val="00F155DB"/>
    <w:rsid w:val="00F162B0"/>
    <w:rsid w:val="00F17A4C"/>
    <w:rsid w:val="00F17C1A"/>
    <w:rsid w:val="00F21E0F"/>
    <w:rsid w:val="00F240F0"/>
    <w:rsid w:val="00F24BAD"/>
    <w:rsid w:val="00F2564D"/>
    <w:rsid w:val="00F257A2"/>
    <w:rsid w:val="00F30D18"/>
    <w:rsid w:val="00F31140"/>
    <w:rsid w:val="00F353FC"/>
    <w:rsid w:val="00F35D9B"/>
    <w:rsid w:val="00F36837"/>
    <w:rsid w:val="00F370A8"/>
    <w:rsid w:val="00F423CA"/>
    <w:rsid w:val="00F432DD"/>
    <w:rsid w:val="00F47BEC"/>
    <w:rsid w:val="00F505C7"/>
    <w:rsid w:val="00F50C36"/>
    <w:rsid w:val="00F52EF7"/>
    <w:rsid w:val="00F53A95"/>
    <w:rsid w:val="00F55C88"/>
    <w:rsid w:val="00F5716F"/>
    <w:rsid w:val="00F57824"/>
    <w:rsid w:val="00F631B4"/>
    <w:rsid w:val="00F65670"/>
    <w:rsid w:val="00F65AC6"/>
    <w:rsid w:val="00F67925"/>
    <w:rsid w:val="00F72CDF"/>
    <w:rsid w:val="00F731C0"/>
    <w:rsid w:val="00F731D4"/>
    <w:rsid w:val="00F73FAE"/>
    <w:rsid w:val="00F746B6"/>
    <w:rsid w:val="00F77D16"/>
    <w:rsid w:val="00F80529"/>
    <w:rsid w:val="00F80FBE"/>
    <w:rsid w:val="00F81086"/>
    <w:rsid w:val="00F84D12"/>
    <w:rsid w:val="00F858F9"/>
    <w:rsid w:val="00F863DE"/>
    <w:rsid w:val="00F86CB7"/>
    <w:rsid w:val="00F86D48"/>
    <w:rsid w:val="00F86DAF"/>
    <w:rsid w:val="00F87271"/>
    <w:rsid w:val="00F9143A"/>
    <w:rsid w:val="00F92859"/>
    <w:rsid w:val="00F92E41"/>
    <w:rsid w:val="00F94862"/>
    <w:rsid w:val="00F94B2C"/>
    <w:rsid w:val="00F95CE1"/>
    <w:rsid w:val="00F97DD9"/>
    <w:rsid w:val="00FA18CD"/>
    <w:rsid w:val="00FA240D"/>
    <w:rsid w:val="00FA4995"/>
    <w:rsid w:val="00FA4B52"/>
    <w:rsid w:val="00FA6917"/>
    <w:rsid w:val="00FA6D8D"/>
    <w:rsid w:val="00FB203B"/>
    <w:rsid w:val="00FB2A14"/>
    <w:rsid w:val="00FB3346"/>
    <w:rsid w:val="00FB36E5"/>
    <w:rsid w:val="00FB3BE7"/>
    <w:rsid w:val="00FB3CC3"/>
    <w:rsid w:val="00FC13E4"/>
    <w:rsid w:val="00FC2F39"/>
    <w:rsid w:val="00FC31C1"/>
    <w:rsid w:val="00FC4D6D"/>
    <w:rsid w:val="00FC6576"/>
    <w:rsid w:val="00FC69CB"/>
    <w:rsid w:val="00FD1EBF"/>
    <w:rsid w:val="00FD229D"/>
    <w:rsid w:val="00FD3038"/>
    <w:rsid w:val="00FD370F"/>
    <w:rsid w:val="00FD3968"/>
    <w:rsid w:val="00FD60CC"/>
    <w:rsid w:val="00FE07C9"/>
    <w:rsid w:val="00FE1BC3"/>
    <w:rsid w:val="00FE3936"/>
    <w:rsid w:val="00FE6D2D"/>
    <w:rsid w:val="00FF26CE"/>
    <w:rsid w:val="00FF2DEC"/>
    <w:rsid w:val="00FF5AA1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28000"/>
  <w15:chartTrackingRefBased/>
  <w15:docId w15:val="{280E9691-8C18-4799-9E43-49C64693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jc w:val="both"/>
    </w:pPr>
    <w:rPr>
      <w:sz w:val="24"/>
    </w:rPr>
  </w:style>
  <w:style w:type="paragraph" w:styleId="Cmsor1">
    <w:name w:val="heading 1"/>
    <w:basedOn w:val="Bekezds-folytats"/>
    <w:next w:val="Bekezds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b/>
      <w:i/>
      <w:kern w:val="28"/>
      <w:sz w:val="28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1"/>
      </w:numPr>
      <w:spacing w:before="300" w:after="300"/>
      <w:jc w:val="center"/>
      <w:outlineLvl w:val="1"/>
    </w:pPr>
    <w:rPr>
      <w:i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40" w:after="240"/>
      <w:outlineLvl w:val="2"/>
    </w:p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pPr>
      <w:spacing w:before="60" w:after="60"/>
    </w:pPr>
  </w:style>
  <w:style w:type="paragraph" w:customStyle="1" w:styleId="Bekezds">
    <w:name w:val="Bekezdés"/>
    <w:basedOn w:val="Norml"/>
    <w:link w:val="BekezdsChar"/>
    <w:pPr>
      <w:spacing w:before="60" w:after="60"/>
      <w:ind w:firstLine="567"/>
    </w:pPr>
  </w:style>
  <w:style w:type="paragraph" w:styleId="Lbjegyzetszveg">
    <w:name w:val="footnote text"/>
    <w:basedOn w:val="Norml"/>
    <w:semiHidden/>
  </w:style>
  <w:style w:type="character" w:styleId="Lbjegyzet-hivatkozs">
    <w:name w:val="footnote reference"/>
    <w:semiHidden/>
    <w:rPr>
      <w:vertAlign w:val="superscript"/>
    </w:rPr>
  </w:style>
  <w:style w:type="paragraph" w:styleId="lfej">
    <w:name w:val="header"/>
    <w:basedOn w:val="Norml"/>
    <w:pPr>
      <w:tabs>
        <w:tab w:val="center" w:pos="4536"/>
        <w:tab w:val="right" w:pos="9072"/>
      </w:tabs>
      <w:jc w:val="right"/>
    </w:pPr>
    <w:rPr>
      <w:sz w:val="20"/>
    </w:rPr>
  </w:style>
  <w:style w:type="paragraph" w:styleId="llb">
    <w:name w:val="footer"/>
    <w:basedOn w:val="Norml"/>
    <w:pPr>
      <w:tabs>
        <w:tab w:val="center" w:pos="4536"/>
        <w:tab w:val="right" w:pos="9072"/>
      </w:tabs>
      <w:jc w:val="center"/>
    </w:pPr>
    <w:rPr>
      <w:i/>
    </w:rPr>
  </w:style>
  <w:style w:type="paragraph" w:styleId="Kpalrs">
    <w:name w:val="caption"/>
    <w:basedOn w:val="Norml"/>
    <w:next w:val="Norml"/>
    <w:qFormat/>
    <w:pPr>
      <w:spacing w:after="120"/>
      <w:jc w:val="center"/>
    </w:pPr>
    <w:rPr>
      <w:sz w:val="20"/>
    </w:rPr>
  </w:style>
  <w:style w:type="character" w:styleId="Oldalszm">
    <w:name w:val="page number"/>
    <w:basedOn w:val="Bekezdsalapbettpusa"/>
  </w:style>
  <w:style w:type="paragraph" w:styleId="Cm">
    <w:name w:val="Title"/>
    <w:basedOn w:val="Norml"/>
    <w:qFormat/>
    <w:pPr>
      <w:pageBreakBefore/>
      <w:spacing w:before="120" w:after="360"/>
      <w:jc w:val="center"/>
    </w:pPr>
    <w:rPr>
      <w:b/>
      <w:caps/>
      <w:kern w:val="28"/>
      <w:sz w:val="32"/>
    </w:rPr>
  </w:style>
  <w:style w:type="paragraph" w:customStyle="1" w:styleId="Definci-Ttel">
    <w:name w:val="Definíció-Tétel"/>
    <w:basedOn w:val="Norml"/>
    <w:next w:val="Norml"/>
    <w:pPr>
      <w:spacing w:before="240" w:after="180"/>
    </w:pPr>
    <w:rPr>
      <w:i/>
    </w:rPr>
  </w:style>
  <w:style w:type="paragraph" w:customStyle="1" w:styleId="Kplet">
    <w:name w:val="Képlet"/>
    <w:basedOn w:val="Norml"/>
    <w:next w:val="Norml"/>
    <w:pPr>
      <w:keepNext/>
      <w:spacing w:after="240"/>
      <w:ind w:left="1134"/>
      <w:jc w:val="left"/>
    </w:pPr>
  </w:style>
  <w:style w:type="paragraph" w:styleId="Felsorols">
    <w:name w:val="List Bullet"/>
    <w:basedOn w:val="Norml"/>
    <w:pPr>
      <w:ind w:left="283" w:hanging="283"/>
    </w:pPr>
  </w:style>
  <w:style w:type="paragraph" w:customStyle="1" w:styleId="Egyenlet">
    <w:name w:val="Egyenlet"/>
    <w:basedOn w:val="Norml"/>
    <w:next w:val="Norml"/>
    <w:link w:val="EgyenletChar"/>
    <w:pPr>
      <w:keepNext/>
      <w:spacing w:before="120" w:after="240"/>
      <w:ind w:left="1134"/>
      <w:jc w:val="left"/>
    </w:pPr>
  </w:style>
  <w:style w:type="character" w:styleId="Jegyzethivatkozs">
    <w:name w:val="annotation reference"/>
    <w:semiHidden/>
    <w:rPr>
      <w:sz w:val="16"/>
    </w:rPr>
  </w:style>
  <w:style w:type="paragraph" w:styleId="Jegyzetszveg">
    <w:name w:val="annotation text"/>
    <w:basedOn w:val="Norml"/>
    <w:semiHidden/>
    <w:rPr>
      <w:sz w:val="20"/>
    </w:rPr>
  </w:style>
  <w:style w:type="paragraph" w:styleId="Felsorols2">
    <w:name w:val="List Bullet 2"/>
    <w:basedOn w:val="Norml"/>
    <w:pPr>
      <w:ind w:left="566" w:hanging="283"/>
    </w:pPr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Szvegtrzs3">
    <w:name w:val="Body Text 3"/>
    <w:basedOn w:val="Szvegtrzsbehzssal"/>
  </w:style>
  <w:style w:type="paragraph" w:styleId="TJ1">
    <w:name w:val="toc 1"/>
    <w:basedOn w:val="Norml"/>
    <w:next w:val="Norml"/>
    <w:autoRedefine/>
    <w:semiHidden/>
    <w:pPr>
      <w:spacing w:before="360"/>
      <w:jc w:val="left"/>
    </w:pPr>
    <w:rPr>
      <w:rFonts w:ascii="Arial" w:hAnsi="Arial"/>
      <w:b/>
      <w:caps/>
    </w:rPr>
  </w:style>
  <w:style w:type="paragraph" w:styleId="TJ2">
    <w:name w:val="toc 2"/>
    <w:basedOn w:val="Norml"/>
    <w:next w:val="Norml"/>
    <w:autoRedefine/>
    <w:semiHidden/>
    <w:pPr>
      <w:spacing w:before="240"/>
      <w:jc w:val="left"/>
    </w:pPr>
    <w:rPr>
      <w:b/>
      <w:sz w:val="20"/>
    </w:rPr>
  </w:style>
  <w:style w:type="paragraph" w:styleId="TJ3">
    <w:name w:val="toc 3"/>
    <w:basedOn w:val="Norml"/>
    <w:next w:val="Norml"/>
    <w:autoRedefine/>
    <w:semiHidden/>
    <w:pPr>
      <w:ind w:left="240"/>
      <w:jc w:val="left"/>
    </w:pPr>
    <w:rPr>
      <w:sz w:val="20"/>
    </w:rPr>
  </w:style>
  <w:style w:type="paragraph" w:styleId="TJ4">
    <w:name w:val="toc 4"/>
    <w:basedOn w:val="Norml"/>
    <w:next w:val="Norml"/>
    <w:autoRedefine/>
    <w:semiHidden/>
    <w:pPr>
      <w:ind w:left="480"/>
      <w:jc w:val="left"/>
    </w:pPr>
    <w:rPr>
      <w:sz w:val="20"/>
    </w:rPr>
  </w:style>
  <w:style w:type="paragraph" w:styleId="TJ5">
    <w:name w:val="toc 5"/>
    <w:basedOn w:val="Norml"/>
    <w:next w:val="Norml"/>
    <w:autoRedefine/>
    <w:semiHidden/>
    <w:pPr>
      <w:ind w:left="720"/>
      <w:jc w:val="left"/>
    </w:pPr>
    <w:rPr>
      <w:sz w:val="20"/>
    </w:rPr>
  </w:style>
  <w:style w:type="paragraph" w:styleId="TJ6">
    <w:name w:val="toc 6"/>
    <w:basedOn w:val="Norml"/>
    <w:next w:val="Norml"/>
    <w:autoRedefine/>
    <w:semiHidden/>
    <w:pPr>
      <w:ind w:left="960"/>
      <w:jc w:val="left"/>
    </w:pPr>
    <w:rPr>
      <w:sz w:val="20"/>
    </w:rPr>
  </w:style>
  <w:style w:type="paragraph" w:styleId="TJ7">
    <w:name w:val="toc 7"/>
    <w:basedOn w:val="Norml"/>
    <w:next w:val="Norml"/>
    <w:autoRedefine/>
    <w:semiHidden/>
    <w:pPr>
      <w:ind w:left="1200"/>
      <w:jc w:val="left"/>
    </w:pPr>
    <w:rPr>
      <w:sz w:val="20"/>
    </w:rPr>
  </w:style>
  <w:style w:type="paragraph" w:styleId="TJ8">
    <w:name w:val="toc 8"/>
    <w:basedOn w:val="Norml"/>
    <w:next w:val="Norml"/>
    <w:autoRedefine/>
    <w:semiHidden/>
    <w:pPr>
      <w:ind w:left="1440"/>
      <w:jc w:val="left"/>
    </w:pPr>
    <w:rPr>
      <w:sz w:val="20"/>
    </w:rPr>
  </w:style>
  <w:style w:type="paragraph" w:styleId="TJ9">
    <w:name w:val="toc 9"/>
    <w:basedOn w:val="Norml"/>
    <w:next w:val="Norml"/>
    <w:autoRedefine/>
    <w:semiHidden/>
    <w:pPr>
      <w:ind w:left="1680"/>
      <w:jc w:val="left"/>
    </w:pPr>
    <w:rPr>
      <w:sz w:val="20"/>
    </w:rPr>
  </w:style>
  <w:style w:type="paragraph" w:customStyle="1" w:styleId="First">
    <w:name w:val="First"/>
    <w:basedOn w:val="Norml"/>
    <w:next w:val="Norml"/>
    <w:rsid w:val="00D043B6"/>
    <w:rPr>
      <w:sz w:val="20"/>
      <w:lang w:val="en-GB"/>
    </w:rPr>
  </w:style>
  <w:style w:type="paragraph" w:customStyle="1" w:styleId="Title3">
    <w:name w:val="Title3"/>
    <w:basedOn w:val="Title2"/>
    <w:next w:val="First"/>
    <w:rsid w:val="00D043B6"/>
    <w:rPr>
      <w:sz w:val="20"/>
    </w:rPr>
  </w:style>
  <w:style w:type="paragraph" w:customStyle="1" w:styleId="Title2">
    <w:name w:val="Title2"/>
    <w:basedOn w:val="Title1"/>
    <w:next w:val="First"/>
    <w:rsid w:val="00D043B6"/>
    <w:pPr>
      <w:spacing w:before="240" w:after="120"/>
    </w:pPr>
    <w:rPr>
      <w:sz w:val="24"/>
    </w:rPr>
  </w:style>
  <w:style w:type="paragraph" w:customStyle="1" w:styleId="Title1">
    <w:name w:val="Title1"/>
    <w:next w:val="First"/>
    <w:rsid w:val="00D043B6"/>
    <w:pPr>
      <w:keepNext/>
      <w:spacing w:before="360" w:after="240"/>
    </w:pPr>
    <w:rPr>
      <w:b/>
      <w:sz w:val="28"/>
      <w:lang w:val="en-GB"/>
    </w:rPr>
  </w:style>
  <w:style w:type="paragraph" w:styleId="Szvegtrzsbehzssal2">
    <w:name w:val="Body Text Indent 2"/>
    <w:basedOn w:val="Norml"/>
    <w:rsid w:val="00D043B6"/>
    <w:pPr>
      <w:spacing w:before="120" w:after="120"/>
      <w:ind w:left="567"/>
    </w:pPr>
  </w:style>
  <w:style w:type="paragraph" w:styleId="Szvegtrzs">
    <w:name w:val="Body Text"/>
    <w:basedOn w:val="Norml"/>
    <w:rsid w:val="00D043B6"/>
    <w:pPr>
      <w:spacing w:after="120"/>
      <w:jc w:val="left"/>
    </w:pPr>
  </w:style>
  <w:style w:type="character" w:customStyle="1" w:styleId="BekezdsChar">
    <w:name w:val="Bekezdés Char"/>
    <w:link w:val="Bekezds"/>
    <w:rsid w:val="00DE160B"/>
    <w:rPr>
      <w:sz w:val="24"/>
      <w:lang w:val="hu-HU" w:eastAsia="hu-HU" w:bidi="ar-SA"/>
    </w:rPr>
  </w:style>
  <w:style w:type="character" w:customStyle="1" w:styleId="EgyenletChar">
    <w:name w:val="Egyenlet Char"/>
    <w:link w:val="Egyenlet"/>
    <w:rsid w:val="00D4155D"/>
    <w:rPr>
      <w:sz w:val="24"/>
      <w:lang w:val="hu-HU" w:eastAsia="hu-HU" w:bidi="ar-SA"/>
    </w:rPr>
  </w:style>
  <w:style w:type="table" w:styleId="Rcsostblzat">
    <w:name w:val="Table Grid"/>
    <w:basedOn w:val="Normltblzat"/>
    <w:rsid w:val="007158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77304A"/>
    <w:rPr>
      <w:rFonts w:ascii="Tahoma" w:hAnsi="Tahoma" w:cs="Tahoma"/>
      <w:sz w:val="16"/>
      <w:szCs w:val="16"/>
    </w:rPr>
  </w:style>
  <w:style w:type="character" w:customStyle="1" w:styleId="Bekezds-folytatsChar">
    <w:name w:val="Bekezdés-folytatás Char"/>
    <w:link w:val="Bekezds-folytats"/>
    <w:locked/>
    <w:rsid w:val="008711A9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D06CE"/>
    <w:pPr>
      <w:ind w:left="708"/>
    </w:pPr>
  </w:style>
  <w:style w:type="paragraph" w:customStyle="1" w:styleId="kplet0">
    <w:name w:val="képlet"/>
    <w:basedOn w:val="Norml"/>
    <w:link w:val="kpletChar"/>
    <w:qFormat/>
    <w:rsid w:val="00AB3198"/>
    <w:pPr>
      <w:keepNext/>
      <w:spacing w:before="60" w:after="60"/>
      <w:ind w:left="850"/>
      <w:jc w:val="left"/>
    </w:pPr>
    <w:rPr>
      <w:rFonts w:eastAsia="Calibri"/>
      <w:i/>
      <w:lang w:val="x-none" w:eastAsia="x-none"/>
    </w:rPr>
  </w:style>
  <w:style w:type="character" w:customStyle="1" w:styleId="kpletChar">
    <w:name w:val="képlet Char"/>
    <w:link w:val="kplet0"/>
    <w:rsid w:val="00AB3198"/>
    <w:rPr>
      <w:rFonts w:eastAsia="Calibri" w:cs="Times New Roman"/>
      <w:i/>
      <w:sz w:val="24"/>
    </w:rPr>
  </w:style>
  <w:style w:type="paragraph" w:styleId="NormlWeb">
    <w:name w:val="Normal (Web)"/>
    <w:basedOn w:val="Norml"/>
    <w:uiPriority w:val="99"/>
    <w:unhideWhenUsed/>
    <w:rsid w:val="00271AFA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TI\PRMODSZ\KONYV\PROGMODS\greti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A2966-A1CA-426A-8942-897B2463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greti</Template>
  <TotalTime>10</TotalTime>
  <Pages>4</Pages>
  <Words>905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I. RÉSZ. EGY PROGRAMOZÁSI MODELL</vt:lpstr>
    </vt:vector>
  </TitlesOfParts>
  <Company> 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RÉSZ. EGY PROGRAMOZÁSI MODELL</dc:title>
  <dc:subject/>
  <dc:creator>Gregorics Tibor</dc:creator>
  <cp:keywords/>
  <cp:lastModifiedBy>Tibor Gregorics</cp:lastModifiedBy>
  <cp:revision>9</cp:revision>
  <cp:lastPrinted>2016-05-04T11:04:00Z</cp:lastPrinted>
  <dcterms:created xsi:type="dcterms:W3CDTF">2020-03-08T06:59:00Z</dcterms:created>
  <dcterms:modified xsi:type="dcterms:W3CDTF">2020-03-22T15:19:00Z</dcterms:modified>
</cp:coreProperties>
</file>